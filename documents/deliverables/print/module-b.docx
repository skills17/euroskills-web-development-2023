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r>
        <w:t xml:space="preserve">EuroSkills </w:t>
      </w:r>
      <w:r>
        <w:br/>
        <w:t>Test Project</w:t>
      </w:r>
    </w:p>
    <w:p w14:paraId="5588EB1A" w14:textId="31C9DF47" w:rsidR="00BB1DF1" w:rsidRDefault="00674C35" w:rsidP="00E841EA">
      <w:pPr>
        <w:pStyle w:val="Subtitle"/>
        <w:ind w:right="0"/>
        <w:rPr>
          <w:color w:val="FFCC00"/>
        </w:rPr>
      </w:pPr>
      <w:r>
        <w:rPr>
          <w:color w:val="FFCC00"/>
        </w:rPr>
        <w:t>Web Development 17</w:t>
      </w:r>
    </w:p>
    <w:p w14:paraId="469143E9" w14:textId="77777777" w:rsidR="004C7408" w:rsidRPr="004C7408" w:rsidRDefault="004C7408" w:rsidP="004C7408">
      <w:pPr>
        <w:rPr>
          <w:lang w:val="en-AU"/>
        </w:rPr>
      </w:pPr>
    </w:p>
    <w:p w14:paraId="1DB63A0C" w14:textId="2503CA3F" w:rsidR="00BB1DF1" w:rsidRPr="00BB1DF1" w:rsidRDefault="004C7408" w:rsidP="004C7408">
      <w:pPr>
        <w:pStyle w:val="Title"/>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r>
        <w:t xml:space="preserve">Module </w:t>
      </w:r>
      <w:r w:rsidR="002F47B1">
        <w:t>B</w:t>
      </w:r>
    </w:p>
    <w:p w14:paraId="293EE088" w14:textId="43050440" w:rsidR="00C71135" w:rsidRDefault="00C71135" w:rsidP="00C71135">
      <w:pPr>
        <w:pStyle w:val="Heading3"/>
        <w:numPr>
          <w:ilvl w:val="0"/>
          <w:numId w:val="0"/>
        </w:numPr>
        <w:ind w:left="709"/>
        <w:rPr>
          <w:lang w:val="en-US"/>
        </w:rPr>
      </w:pPr>
      <w:bookmarkStart w:id="4" w:name="_Toc140437010"/>
      <w:bookmarkEnd w:id="0"/>
      <w:bookmarkEnd w:id="1"/>
      <w:bookmarkEnd w:id="2"/>
      <w:bookmarkEnd w:id="3"/>
      <w:r>
        <w:rPr>
          <w:lang w:val="en-US"/>
        </w:rPr>
        <w:lastRenderedPageBreak/>
        <w:t xml:space="preserve">Module B – </w:t>
      </w:r>
      <w:r w:rsidRPr="00C71135">
        <w:rPr>
          <w:lang w:val="en-US"/>
        </w:rPr>
        <w:t>Dynamic website with server-side rendering</w:t>
      </w:r>
      <w:bookmarkEnd w:id="4"/>
    </w:p>
    <w:p w14:paraId="29C6F0BB" w14:textId="008D0993" w:rsidR="00C71135" w:rsidRPr="00C71135" w:rsidRDefault="00C71135" w:rsidP="00C71135">
      <w:pPr>
        <w:pStyle w:val="Sectiontext"/>
      </w:pPr>
      <w:r w:rsidRPr="00C71135">
        <w:t xml:space="preserve">The goal of Module B is to create a server-side rendered website which customers can use to manage their API usage and billing. It is possible to use additional libraries in the frontend for </w:t>
      </w:r>
      <w:r w:rsidR="006E221B">
        <w:t>single interactive elements</w:t>
      </w:r>
      <w:r w:rsidRPr="00C71135">
        <w:t xml:space="preserve">, but </w:t>
      </w:r>
      <w:r w:rsidR="006E221B">
        <w:t>the main part of the website (</w:t>
      </w:r>
      <w:proofErr w:type="gramStart"/>
      <w:r w:rsidR="006E221B">
        <w:t>e.g.</w:t>
      </w:r>
      <w:proofErr w:type="gramEnd"/>
      <w:r w:rsidR="006E221B">
        <w:t xml:space="preserve"> lists and detail views) must be rendered server-side and therefore also work when JavaScript is disabled in the browser.</w:t>
      </w:r>
    </w:p>
    <w:p w14:paraId="462F7439" w14:textId="79BA26DB" w:rsidR="00C71135" w:rsidRPr="00C71135" w:rsidRDefault="00C71135" w:rsidP="00C71135">
      <w:pPr>
        <w:pStyle w:val="Sectiontext"/>
      </w:pPr>
      <w:r w:rsidRPr="00C71135">
        <w:t>The project does not have a database yet, and it is therefore also in the scope of this task to come up with a new database design and import a provided CSV file with partial example data.</w:t>
      </w:r>
    </w:p>
    <w:p w14:paraId="554A6C5B" w14:textId="258A8866" w:rsidR="00C71135" w:rsidRPr="00C71135" w:rsidRDefault="00C71135" w:rsidP="00C71135">
      <w:pPr>
        <w:pStyle w:val="Sectiontext"/>
      </w:pPr>
      <w:r w:rsidRPr="00C71135">
        <w:t>As this website will be publicly exposed, it must implement the OWASP guidelines.</w:t>
      </w:r>
    </w:p>
    <w:p w14:paraId="189037C0" w14:textId="77777777" w:rsidR="0042455A" w:rsidRPr="0042455A" w:rsidRDefault="0042455A" w:rsidP="0042455A">
      <w:pPr>
        <w:pStyle w:val="Sectiontext"/>
        <w:rPr>
          <w:b/>
          <w:bCs/>
        </w:rPr>
      </w:pPr>
      <w:r w:rsidRPr="0042455A">
        <w:rPr>
          <w:b/>
          <w:bCs/>
        </w:rPr>
        <w:t>Competitor Information</w:t>
      </w:r>
    </w:p>
    <w:p w14:paraId="6ACD73EE" w14:textId="6D960DCC" w:rsidR="0042455A" w:rsidRDefault="0042455A" w:rsidP="0042455A">
      <w:pPr>
        <w:pStyle w:val="Sectiontext"/>
      </w:pPr>
      <w:r>
        <w:t>Module B will be assessed using the provided version of Google Chrome. Different security aspects will be tested.</w:t>
      </w:r>
    </w:p>
    <w:p w14:paraId="66E56F90" w14:textId="544DD4D2" w:rsidR="0042455A" w:rsidRDefault="0042455A" w:rsidP="0042455A">
      <w:pPr>
        <w:pStyle w:val="Sectiontext"/>
      </w:pPr>
      <w:r>
        <w:t>The design of the website is not important in this first iteration. The client will mostly focus on the functionality, but some basic styling is expected to make it readable and usable.</w:t>
      </w:r>
    </w:p>
    <w:p w14:paraId="2007563A" w14:textId="77777777" w:rsidR="0042455A" w:rsidRPr="0042455A" w:rsidRDefault="0042455A" w:rsidP="0042455A">
      <w:pPr>
        <w:pStyle w:val="Sectiontext"/>
        <w:rPr>
          <w:b/>
        </w:rPr>
      </w:pPr>
      <w:r w:rsidRPr="0042455A">
        <w:rPr>
          <w:b/>
        </w:rPr>
        <w:t>Website Requirements</w:t>
      </w:r>
    </w:p>
    <w:p w14:paraId="3A07DDED" w14:textId="5483C1CA" w:rsidR="00C71135" w:rsidRDefault="0042455A" w:rsidP="0042455A">
      <w:pPr>
        <w:pStyle w:val="Sectiontext"/>
      </w:pPr>
      <w:r w:rsidRPr="0042455A">
        <w:t>The website must provide the following functionality.</w:t>
      </w:r>
    </w:p>
    <w:p w14:paraId="31BBE9D0" w14:textId="77777777" w:rsidR="0042455A" w:rsidRPr="0042455A" w:rsidRDefault="0042455A" w:rsidP="0042455A">
      <w:pPr>
        <w:pStyle w:val="Sectiontext"/>
        <w:rPr>
          <w:b/>
        </w:rPr>
      </w:pPr>
      <w:r>
        <w:tab/>
      </w:r>
      <w:r w:rsidRPr="0042455A">
        <w:rPr>
          <w:b/>
        </w:rPr>
        <w:t>Login</w:t>
      </w:r>
    </w:p>
    <w:p w14:paraId="2141A4C6" w14:textId="6B044E9B" w:rsidR="0042455A" w:rsidRPr="0042455A" w:rsidRDefault="0042455A" w:rsidP="0042455A">
      <w:pPr>
        <w:pStyle w:val="Sectiontext"/>
        <w:ind w:left="1440"/>
      </w:pPr>
      <w:r w:rsidRPr="0042455A">
        <w:t>All other pages are protected and not accessible to non-authenticated users. Login must be possible by providing a username and a password. As the first version of the website will only allow users to sign up by invitation only, it is not necessary to be able to register accounts.</w:t>
      </w:r>
    </w:p>
    <w:p w14:paraId="346EF4FA" w14:textId="1F486EB8" w:rsidR="0042455A" w:rsidRPr="0042455A" w:rsidRDefault="0042455A" w:rsidP="0042455A">
      <w:pPr>
        <w:pStyle w:val="Sectiontext"/>
        <w:ind w:left="1440"/>
      </w:pPr>
      <w:r w:rsidRPr="0042455A">
        <w:t>However, please create the following accounts:</w:t>
      </w:r>
    </w:p>
    <w:p w14:paraId="279353D6" w14:textId="77777777" w:rsidR="0042455A" w:rsidRDefault="0042455A" w:rsidP="00C84820">
      <w:pPr>
        <w:pStyle w:val="Sectiontext"/>
        <w:numPr>
          <w:ilvl w:val="0"/>
          <w:numId w:val="14"/>
        </w:numPr>
        <w:ind w:left="1843" w:hanging="283"/>
      </w:pPr>
      <w:r w:rsidRPr="0042455A">
        <w:t>Username: demo1</w:t>
      </w:r>
      <w:r>
        <w:br/>
      </w:r>
      <w:r w:rsidRPr="0042455A">
        <w:t>Password: skills2023d1</w:t>
      </w:r>
    </w:p>
    <w:p w14:paraId="64FD790E" w14:textId="0E336149" w:rsidR="0042455A" w:rsidRPr="0042455A" w:rsidRDefault="0042455A" w:rsidP="00C84820">
      <w:pPr>
        <w:pStyle w:val="Sectiontext"/>
        <w:numPr>
          <w:ilvl w:val="0"/>
          <w:numId w:val="14"/>
        </w:numPr>
        <w:ind w:left="1843" w:hanging="283"/>
      </w:pPr>
      <w:r w:rsidRPr="0042455A">
        <w:t>Username: demo2</w:t>
      </w:r>
      <w:r>
        <w:br/>
      </w:r>
      <w:r w:rsidRPr="0042455A">
        <w:t>Password: skills2023d2</w:t>
      </w:r>
    </w:p>
    <w:p w14:paraId="06A2391F" w14:textId="6B1A0332" w:rsidR="0042455A" w:rsidRDefault="0042455A" w:rsidP="0042455A">
      <w:pPr>
        <w:pStyle w:val="Sectiontext"/>
        <w:ind w:left="1440"/>
      </w:pPr>
      <w:r w:rsidRPr="0042455A">
        <w:t>The password must be stored in a secure way (hashed) in case someone gets access to the database.</w:t>
      </w:r>
    </w:p>
    <w:p w14:paraId="0CE32655" w14:textId="77777777" w:rsidR="0042455A" w:rsidRDefault="0042455A" w:rsidP="0042455A">
      <w:pPr>
        <w:pStyle w:val="Sectiontext"/>
        <w:ind w:left="1440"/>
      </w:pPr>
    </w:p>
    <w:p w14:paraId="2062AEF5" w14:textId="77777777" w:rsidR="0042455A" w:rsidRPr="0042455A" w:rsidRDefault="0042455A" w:rsidP="0042455A">
      <w:pPr>
        <w:pStyle w:val="Sectiontext"/>
        <w:ind w:left="1440"/>
        <w:rPr>
          <w:b/>
          <w:bCs/>
        </w:rPr>
      </w:pPr>
      <w:r w:rsidRPr="0042455A">
        <w:rPr>
          <w:b/>
          <w:bCs/>
        </w:rPr>
        <w:t>Workspaces</w:t>
      </w:r>
    </w:p>
    <w:p w14:paraId="70C4468B" w14:textId="56F84808" w:rsidR="0042455A" w:rsidRDefault="0042455A" w:rsidP="0042455A">
      <w:pPr>
        <w:pStyle w:val="Sectiontext"/>
        <w:ind w:left="1440"/>
      </w:pPr>
      <w:r>
        <w:t xml:space="preserve">Users can create as many workspaces as they like. Workspaces act </w:t>
      </w:r>
      <w:proofErr w:type="gramStart"/>
      <w:r>
        <w:t>as a way to</w:t>
      </w:r>
      <w:proofErr w:type="gramEnd"/>
      <w:r>
        <w:t xml:space="preserve"> separate the API usage. </w:t>
      </w:r>
      <w:proofErr w:type="gramStart"/>
      <w:r>
        <w:t>All of</w:t>
      </w:r>
      <w:proofErr w:type="gramEnd"/>
      <w:r>
        <w:t xml:space="preserve"> the following functionality (API tokens, billing quotas, bills) are scoped to a workspace.</w:t>
      </w:r>
    </w:p>
    <w:p w14:paraId="278780A4" w14:textId="36CDC5E2" w:rsidR="0042455A" w:rsidRDefault="0042455A" w:rsidP="0042455A">
      <w:pPr>
        <w:pStyle w:val="Sectiontext"/>
        <w:ind w:left="1440"/>
      </w:pPr>
      <w:r>
        <w:t xml:space="preserve">After login, the user is redirected to their list of workspaces. On that page, they can create or update workspaces. Users can only access and modify their own </w:t>
      </w:r>
      <w:r w:rsidR="00D76B2B">
        <w:t>workspace</w:t>
      </w:r>
      <w:r w:rsidR="00D40BBE">
        <w:t>s</w:t>
      </w:r>
      <w:r>
        <w:t>.</w:t>
      </w:r>
    </w:p>
    <w:p w14:paraId="6358F676" w14:textId="77777777" w:rsidR="0042455A" w:rsidRDefault="0042455A" w:rsidP="0042455A">
      <w:pPr>
        <w:pStyle w:val="Sectiontext"/>
        <w:ind w:left="1440"/>
      </w:pPr>
      <w:r>
        <w:t>For each workspace, they have the possibility to manage the API tokens, billing quotas, and bills. This additional functionality can also be provided on separate pages through links and does not have to be on the same page.</w:t>
      </w:r>
    </w:p>
    <w:p w14:paraId="446C5B31" w14:textId="77777777" w:rsidR="0042455A" w:rsidRDefault="0042455A" w:rsidP="0042455A">
      <w:pPr>
        <w:pStyle w:val="Sectiontext"/>
        <w:ind w:left="1440"/>
      </w:pPr>
      <w:r>
        <w:t>A workspace has the following attributes:</w:t>
      </w:r>
    </w:p>
    <w:p w14:paraId="0F6DB96A" w14:textId="12159691" w:rsidR="0042455A" w:rsidRDefault="0042455A" w:rsidP="00C84820">
      <w:pPr>
        <w:pStyle w:val="Sectiontext"/>
        <w:numPr>
          <w:ilvl w:val="0"/>
          <w:numId w:val="15"/>
        </w:numPr>
      </w:pPr>
      <w:r>
        <w:t xml:space="preserve">A required </w:t>
      </w:r>
      <w:r w:rsidRPr="0042455A">
        <w:rPr>
          <w:b/>
          <w:bCs/>
        </w:rPr>
        <w:t>title</w:t>
      </w:r>
      <w:r>
        <w:t xml:space="preserve"> (max 100 characters, unique within the </w:t>
      </w:r>
      <w:r w:rsidR="008A5161">
        <w:t xml:space="preserve">user </w:t>
      </w:r>
      <w:r>
        <w:t>account)</w:t>
      </w:r>
    </w:p>
    <w:p w14:paraId="6B118FBC" w14:textId="7F6EC13D" w:rsidR="0042455A" w:rsidRDefault="0042455A" w:rsidP="00C84820">
      <w:pPr>
        <w:pStyle w:val="Sectiontext"/>
        <w:numPr>
          <w:ilvl w:val="0"/>
          <w:numId w:val="15"/>
        </w:numPr>
      </w:pPr>
      <w:r>
        <w:t xml:space="preserve">An optional </w:t>
      </w:r>
      <w:r w:rsidRPr="0042455A">
        <w:rPr>
          <w:b/>
          <w:bCs/>
        </w:rPr>
        <w:t>description</w:t>
      </w:r>
      <w:r>
        <w:t xml:space="preserve"> of any length</w:t>
      </w:r>
    </w:p>
    <w:p w14:paraId="5518612D" w14:textId="3C22F6A9" w:rsidR="0042455A" w:rsidRPr="006E221B" w:rsidRDefault="006E221B" w:rsidP="0042455A">
      <w:pPr>
        <w:pStyle w:val="Sectiontext"/>
        <w:ind w:left="1440"/>
        <w:rPr>
          <w:b/>
          <w:bCs/>
        </w:rPr>
      </w:pPr>
      <w:r>
        <w:br/>
      </w:r>
      <w:r>
        <w:br/>
      </w:r>
      <w:r>
        <w:lastRenderedPageBreak/>
        <w:br/>
      </w:r>
      <w:r w:rsidR="0042455A" w:rsidRPr="006E221B">
        <w:rPr>
          <w:b/>
          <w:bCs/>
        </w:rPr>
        <w:t>API Tokens</w:t>
      </w:r>
    </w:p>
    <w:p w14:paraId="07BA2D2A" w14:textId="403A1959" w:rsidR="0042455A" w:rsidRDefault="0042455A" w:rsidP="0042455A">
      <w:pPr>
        <w:pStyle w:val="Sectiontext"/>
        <w:ind w:left="1440"/>
      </w:pPr>
      <w:r>
        <w:t>For each workspace, it is possible to create one or more API tokens. All available tokens of a workspace are listed with their name and the creation date.</w:t>
      </w:r>
    </w:p>
    <w:p w14:paraId="5D14F758" w14:textId="0FEB3D4F" w:rsidR="0042455A" w:rsidRDefault="0042455A" w:rsidP="0042455A">
      <w:pPr>
        <w:pStyle w:val="Sectiontext"/>
        <w:ind w:left="1440"/>
      </w:pPr>
      <w:r>
        <w:t>The actual token is only revealed once when it is created. It is not possible to view the token again after creation.</w:t>
      </w:r>
    </w:p>
    <w:p w14:paraId="2A1E46FE" w14:textId="4E9BA83C" w:rsidR="0042455A" w:rsidRDefault="0042455A" w:rsidP="0042455A">
      <w:pPr>
        <w:pStyle w:val="Sectiontext"/>
        <w:ind w:left="1440"/>
      </w:pPr>
      <w:r>
        <w:t xml:space="preserve">Each token can be revoked. If it is revoked, it cannot be used anymore. It is also not possible to activate a revoked token again. In the token list, it is clearly visible when a token is </w:t>
      </w:r>
      <w:proofErr w:type="gramStart"/>
      <w:r>
        <w:t>revoked</w:t>
      </w:r>
      <w:proofErr w:type="gramEnd"/>
      <w:r>
        <w:t xml:space="preserve"> and the revocation date is shown.</w:t>
      </w:r>
    </w:p>
    <w:p w14:paraId="2F6631BA" w14:textId="4491E9E7" w:rsidR="0042455A" w:rsidRDefault="0042455A" w:rsidP="0042455A">
      <w:pPr>
        <w:pStyle w:val="Sectiontext"/>
        <w:ind w:left="1440"/>
      </w:pPr>
      <w:r>
        <w:t>A token has the following attributes:</w:t>
      </w:r>
    </w:p>
    <w:p w14:paraId="7E8E81C3" w14:textId="77777777" w:rsidR="0042455A" w:rsidRDefault="0042455A" w:rsidP="00C84820">
      <w:pPr>
        <w:pStyle w:val="Sectiontext"/>
        <w:numPr>
          <w:ilvl w:val="0"/>
          <w:numId w:val="16"/>
        </w:numPr>
      </w:pPr>
      <w:r>
        <w:t xml:space="preserve">A required </w:t>
      </w:r>
      <w:r w:rsidRPr="0042455A">
        <w:rPr>
          <w:b/>
          <w:bCs/>
        </w:rPr>
        <w:t>name</w:t>
      </w:r>
      <w:r>
        <w:t xml:space="preserve"> (max 100 characters)</w:t>
      </w:r>
    </w:p>
    <w:p w14:paraId="3C1503D6" w14:textId="77777777" w:rsidR="0042455A" w:rsidRDefault="0042455A" w:rsidP="00C84820">
      <w:pPr>
        <w:pStyle w:val="Sectiontext"/>
        <w:numPr>
          <w:ilvl w:val="0"/>
          <w:numId w:val="16"/>
        </w:numPr>
      </w:pPr>
      <w:r>
        <w:t xml:space="preserve">A randomly generated </w:t>
      </w:r>
      <w:r w:rsidRPr="0042455A">
        <w:rPr>
          <w:b/>
          <w:bCs/>
        </w:rPr>
        <w:t>token</w:t>
      </w:r>
      <w:r>
        <w:t xml:space="preserve"> of at least 40 characters</w:t>
      </w:r>
    </w:p>
    <w:p w14:paraId="0D40F519" w14:textId="77777777" w:rsidR="0042455A" w:rsidRDefault="0042455A" w:rsidP="00C84820">
      <w:pPr>
        <w:pStyle w:val="Sectiontext"/>
        <w:numPr>
          <w:ilvl w:val="0"/>
          <w:numId w:val="16"/>
        </w:numPr>
      </w:pPr>
      <w:r>
        <w:t xml:space="preserve">An automatically set </w:t>
      </w:r>
      <w:r w:rsidRPr="0042455A">
        <w:rPr>
          <w:b/>
          <w:bCs/>
        </w:rPr>
        <w:t xml:space="preserve">creation </w:t>
      </w:r>
      <w:proofErr w:type="gramStart"/>
      <w:r w:rsidRPr="0042455A">
        <w:rPr>
          <w:b/>
          <w:bCs/>
        </w:rPr>
        <w:t>date</w:t>
      </w:r>
      <w:proofErr w:type="gramEnd"/>
    </w:p>
    <w:p w14:paraId="760A7B66" w14:textId="10077715" w:rsidR="0042455A" w:rsidRDefault="0042455A" w:rsidP="00C84820">
      <w:pPr>
        <w:pStyle w:val="Sectiontext"/>
        <w:numPr>
          <w:ilvl w:val="0"/>
          <w:numId w:val="16"/>
        </w:numPr>
      </w:pPr>
      <w:r>
        <w:t xml:space="preserve">A </w:t>
      </w:r>
      <w:r w:rsidRPr="0042455A">
        <w:rPr>
          <w:b/>
          <w:bCs/>
        </w:rPr>
        <w:t>revocation date</w:t>
      </w:r>
      <w:r>
        <w:t xml:space="preserve"> which is set once it is </w:t>
      </w:r>
      <w:proofErr w:type="gramStart"/>
      <w:r>
        <w:t>revoked</w:t>
      </w:r>
      <w:proofErr w:type="gramEnd"/>
    </w:p>
    <w:p w14:paraId="65FA33BF" w14:textId="77777777" w:rsidR="0042455A" w:rsidRDefault="0042455A" w:rsidP="0042455A">
      <w:pPr>
        <w:pStyle w:val="Sectiontext"/>
        <w:ind w:left="1800"/>
      </w:pPr>
    </w:p>
    <w:p w14:paraId="241F4F4A" w14:textId="77777777" w:rsidR="0042455A" w:rsidRPr="0042455A" w:rsidRDefault="0042455A" w:rsidP="0042455A">
      <w:pPr>
        <w:pStyle w:val="Sectiontext"/>
        <w:ind w:left="1440"/>
        <w:rPr>
          <w:b/>
          <w:bCs/>
        </w:rPr>
      </w:pPr>
      <w:r w:rsidRPr="0042455A">
        <w:rPr>
          <w:b/>
          <w:bCs/>
        </w:rPr>
        <w:t>Billing Quotas</w:t>
      </w:r>
    </w:p>
    <w:p w14:paraId="65F38078" w14:textId="47E1E717" w:rsidR="0042455A" w:rsidRDefault="0042455A" w:rsidP="0042455A">
      <w:pPr>
        <w:pStyle w:val="Sectiontext"/>
        <w:ind w:left="1440"/>
      </w:pPr>
      <w:r>
        <w:t>It is possible to set and remove a user-defined billing quota per workspace. Each call to the provided API costs a certain amount of money. If a billing quota is set, it defines the maximum amount that can be spent on API calls within the assigned workspace per calendar month. If the quota is exceeded, usage of the API is not possible anymore for all API tokens of this workspace.</w:t>
      </w:r>
    </w:p>
    <w:p w14:paraId="60415413" w14:textId="406B3279" w:rsidR="0042455A" w:rsidRDefault="0042455A" w:rsidP="0042455A">
      <w:pPr>
        <w:pStyle w:val="Sectiontext"/>
        <w:ind w:left="1440"/>
      </w:pPr>
      <w:r>
        <w:t>Quotas are displayed in the following way:</w:t>
      </w:r>
    </w:p>
    <w:p w14:paraId="45433924" w14:textId="77777777" w:rsidR="0042455A" w:rsidRDefault="0042455A" w:rsidP="00C84820">
      <w:pPr>
        <w:pStyle w:val="Sectiontext"/>
        <w:numPr>
          <w:ilvl w:val="0"/>
          <w:numId w:val="17"/>
        </w:numPr>
      </w:pPr>
      <w:r>
        <w:t>If no quota is set, the costs of the current calendar month is shown, but it must also be clear that there is no maximum.</w:t>
      </w:r>
    </w:p>
    <w:p w14:paraId="3EF3E48F" w14:textId="77777777" w:rsidR="0042455A" w:rsidRDefault="0042455A" w:rsidP="00C84820">
      <w:pPr>
        <w:pStyle w:val="Sectiontext"/>
        <w:numPr>
          <w:ilvl w:val="0"/>
          <w:numId w:val="17"/>
        </w:numPr>
      </w:pPr>
      <w:r>
        <w:t>If a quota is set, the costs and the maximum of the current calendar month are shown. Also, the number of remaining days in the current billing cycle is shown so users know when it will reset.</w:t>
      </w:r>
    </w:p>
    <w:p w14:paraId="4674C476" w14:textId="77777777" w:rsidR="0042455A" w:rsidRDefault="0042455A" w:rsidP="0042455A">
      <w:pPr>
        <w:pStyle w:val="Sectiontext"/>
        <w:ind w:left="1440"/>
      </w:pPr>
      <w:r>
        <w:t>A billing quota has the following attributes:</w:t>
      </w:r>
    </w:p>
    <w:p w14:paraId="7FD3A154" w14:textId="314BDD47" w:rsidR="0042455A" w:rsidRDefault="0042455A" w:rsidP="00C84820">
      <w:pPr>
        <w:pStyle w:val="Sectiontext"/>
        <w:numPr>
          <w:ilvl w:val="0"/>
          <w:numId w:val="18"/>
        </w:numPr>
      </w:pPr>
      <w:r>
        <w:t xml:space="preserve">A </w:t>
      </w:r>
      <w:r w:rsidRPr="0042455A">
        <w:rPr>
          <w:b/>
          <w:bCs/>
        </w:rPr>
        <w:t>limit</w:t>
      </w:r>
      <w:r>
        <w:t xml:space="preserve"> in dollars for each calendar month</w:t>
      </w:r>
    </w:p>
    <w:p w14:paraId="16F6D72B" w14:textId="77777777" w:rsidR="0042455A" w:rsidRDefault="0042455A" w:rsidP="0042455A">
      <w:pPr>
        <w:pStyle w:val="Sectiontext"/>
        <w:ind w:left="1800"/>
      </w:pPr>
    </w:p>
    <w:p w14:paraId="1BF952A7" w14:textId="77777777" w:rsidR="00D60D58" w:rsidRDefault="00D60D58">
      <w:pPr>
        <w:spacing w:after="160"/>
        <w:rPr>
          <w:b/>
        </w:rPr>
      </w:pPr>
      <w:r>
        <w:rPr>
          <w:b/>
        </w:rPr>
        <w:br w:type="page"/>
      </w:r>
    </w:p>
    <w:p w14:paraId="21A3FD34" w14:textId="026FF43C" w:rsidR="0042455A" w:rsidRPr="0042455A" w:rsidRDefault="0042455A" w:rsidP="0042455A">
      <w:pPr>
        <w:pStyle w:val="Sectiontext"/>
        <w:ind w:left="1440"/>
        <w:rPr>
          <w:b/>
        </w:rPr>
      </w:pPr>
      <w:r w:rsidRPr="0042455A">
        <w:rPr>
          <w:b/>
        </w:rPr>
        <w:lastRenderedPageBreak/>
        <w:t>Bills</w:t>
      </w:r>
    </w:p>
    <w:p w14:paraId="3E99C6FB" w14:textId="1A6E5608" w:rsidR="0042455A" w:rsidRPr="0042455A" w:rsidRDefault="0042455A" w:rsidP="002606B5">
      <w:pPr>
        <w:pStyle w:val="Sectiontext"/>
        <w:ind w:left="1440"/>
      </w:pPr>
      <w:r w:rsidRPr="0042455A">
        <w:t>For each passed calendar month, a bill is generated and visible to the users.</w:t>
      </w:r>
    </w:p>
    <w:p w14:paraId="5F81E52C" w14:textId="259BBD12" w:rsidR="0042455A" w:rsidRPr="0042455A" w:rsidRDefault="0042455A" w:rsidP="006A3825">
      <w:pPr>
        <w:pStyle w:val="Sectiontext"/>
        <w:ind w:left="1440"/>
      </w:pPr>
      <w:r w:rsidRPr="0042455A">
        <w:t>Each API token can access services that are exposed through an API. The user pays for using those services based on the time it takes to compute the result. Each service can cost a different amount of money per second.</w:t>
      </w:r>
    </w:p>
    <w:p w14:paraId="15044850" w14:textId="5BB0D75F" w:rsidR="0042455A" w:rsidRPr="0042455A" w:rsidRDefault="0042455A" w:rsidP="0042455A">
      <w:pPr>
        <w:pStyle w:val="Sectiontext"/>
        <w:ind w:left="1440"/>
      </w:pPr>
      <w:r w:rsidRPr="0042455A">
        <w:t>The bill contains the following data per API token and per accessed service which is exposed through an API:</w:t>
      </w:r>
    </w:p>
    <w:p w14:paraId="6056F4C9" w14:textId="77777777" w:rsidR="0042455A" w:rsidRPr="0042455A" w:rsidRDefault="0042455A" w:rsidP="00C84820">
      <w:pPr>
        <w:pStyle w:val="Sectiontext"/>
        <w:numPr>
          <w:ilvl w:val="0"/>
          <w:numId w:val="18"/>
        </w:numPr>
      </w:pPr>
      <w:r w:rsidRPr="0042455A">
        <w:t>Usage of the service for a specific API token in seconds</w:t>
      </w:r>
    </w:p>
    <w:p w14:paraId="02F9A70E" w14:textId="77777777" w:rsidR="0042455A" w:rsidRPr="0042455A" w:rsidRDefault="0042455A" w:rsidP="00C84820">
      <w:pPr>
        <w:pStyle w:val="Sectiontext"/>
        <w:numPr>
          <w:ilvl w:val="0"/>
          <w:numId w:val="18"/>
        </w:numPr>
      </w:pPr>
      <w:r w:rsidRPr="0042455A">
        <w:t>Cost of the service per second (static value per service)</w:t>
      </w:r>
    </w:p>
    <w:p w14:paraId="3E8A6401" w14:textId="77777777" w:rsidR="0042455A" w:rsidRPr="0042455A" w:rsidRDefault="0042455A" w:rsidP="00C84820">
      <w:pPr>
        <w:pStyle w:val="Sectiontext"/>
        <w:numPr>
          <w:ilvl w:val="0"/>
          <w:numId w:val="18"/>
        </w:numPr>
      </w:pPr>
      <w:r w:rsidRPr="0042455A">
        <w:t>Usage cost of the specific token and service</w:t>
      </w:r>
    </w:p>
    <w:p w14:paraId="5E2B62BD" w14:textId="77777777" w:rsidR="0042455A" w:rsidRPr="0042455A" w:rsidRDefault="0042455A" w:rsidP="00C84820">
      <w:pPr>
        <w:pStyle w:val="Sectiontext"/>
        <w:numPr>
          <w:ilvl w:val="0"/>
          <w:numId w:val="18"/>
        </w:numPr>
      </w:pPr>
      <w:r w:rsidRPr="0042455A">
        <w:t xml:space="preserve">If a token did not access a service, that service must not be </w:t>
      </w:r>
      <w:proofErr w:type="gramStart"/>
      <w:r w:rsidRPr="0042455A">
        <w:t>listed</w:t>
      </w:r>
      <w:proofErr w:type="gramEnd"/>
    </w:p>
    <w:p w14:paraId="4177DE7A" w14:textId="77777777" w:rsidR="0042455A" w:rsidRPr="0042455A" w:rsidRDefault="0042455A" w:rsidP="00C84820">
      <w:pPr>
        <w:pStyle w:val="Sectiontext"/>
        <w:numPr>
          <w:ilvl w:val="0"/>
          <w:numId w:val="18"/>
        </w:numPr>
      </w:pPr>
      <w:r w:rsidRPr="0042455A">
        <w:t xml:space="preserve">If a token was not used at all, that token must not be </w:t>
      </w:r>
      <w:proofErr w:type="gramStart"/>
      <w:r w:rsidRPr="0042455A">
        <w:t>listed</w:t>
      </w:r>
      <w:proofErr w:type="gramEnd"/>
    </w:p>
    <w:p w14:paraId="1BF04463" w14:textId="76E45D6D" w:rsidR="0042455A" w:rsidRPr="0042455A" w:rsidRDefault="0042455A" w:rsidP="0042455A">
      <w:pPr>
        <w:pStyle w:val="Sectiontext"/>
        <w:ind w:left="1440"/>
      </w:pPr>
      <w:r w:rsidRPr="0042455A">
        <w:t>A total row will also show the total cost over all API tokens and services. The total costs are rounded to two decimal points for displaying purpose only.</w:t>
      </w:r>
    </w:p>
    <w:p w14:paraId="2EE876A6" w14:textId="6B7C5CFC" w:rsidR="0042455A" w:rsidRDefault="0042455A" w:rsidP="0042455A">
      <w:pPr>
        <w:pStyle w:val="Sectiontext"/>
        <w:ind w:left="1440"/>
      </w:pPr>
      <w:r w:rsidRPr="0042455A">
        <w:t xml:space="preserve">The client has provided the following example </w:t>
      </w:r>
      <w:proofErr w:type="spellStart"/>
      <w:r w:rsidRPr="0042455A">
        <w:t>mockup</w:t>
      </w:r>
      <w:proofErr w:type="spellEnd"/>
      <w:r w:rsidRPr="0042455A">
        <w:t xml:space="preserve"> to show their idea of a bill. However, it is possible to change it or come up with a completely different layout.</w:t>
      </w:r>
    </w:p>
    <w:p w14:paraId="13A6F634" w14:textId="77777777" w:rsidR="00F17DA3" w:rsidRDefault="00A77A59" w:rsidP="0042455A">
      <w:pPr>
        <w:pStyle w:val="Sectiontext"/>
        <w:ind w:left="1440"/>
      </w:pPr>
      <w:r>
        <w:rPr>
          <w:noProof/>
        </w:rPr>
        <w:drawing>
          <wp:inline distT="0" distB="0" distL="0" distR="0" wp14:anchorId="73FA044B" wp14:editId="5C944DB1">
            <wp:extent cx="5224023" cy="3640016"/>
            <wp:effectExtent l="0" t="0" r="0" b="5080"/>
            <wp:docPr id="1164692791" name="Picture 116469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92791" name="Picture 1164692791"/>
                    <pic:cNvPicPr/>
                  </pic:nvPicPr>
                  <pic:blipFill>
                    <a:blip r:embed="rId12"/>
                    <a:stretch>
                      <a:fillRect/>
                    </a:stretch>
                  </pic:blipFill>
                  <pic:spPr>
                    <a:xfrm>
                      <a:off x="0" y="0"/>
                      <a:ext cx="5224023" cy="3640016"/>
                    </a:xfrm>
                    <a:prstGeom prst="rect">
                      <a:avLst/>
                    </a:prstGeom>
                  </pic:spPr>
                </pic:pic>
              </a:graphicData>
            </a:graphic>
          </wp:inline>
        </w:drawing>
      </w:r>
    </w:p>
    <w:p w14:paraId="57C255E1" w14:textId="77777777" w:rsidR="00F17DA3" w:rsidRPr="00F17DA3" w:rsidRDefault="00F17DA3" w:rsidP="00244578">
      <w:pPr>
        <w:pStyle w:val="Sectiontext"/>
        <w:rPr>
          <w:b/>
          <w:bCs/>
        </w:rPr>
      </w:pPr>
      <w:r w:rsidRPr="00F17DA3">
        <w:rPr>
          <w:b/>
          <w:bCs/>
        </w:rPr>
        <w:t>Example Data</w:t>
      </w:r>
    </w:p>
    <w:p w14:paraId="2FD26A79" w14:textId="1AF03056" w:rsidR="00F17DA3" w:rsidRDefault="00F17DA3" w:rsidP="00244578">
      <w:pPr>
        <w:pStyle w:val="Sectiontext"/>
      </w:pPr>
      <w:r>
        <w:t>To already have some example data to generate bills and check if calculations are correct, the client provided a CSV file with some billing related example data.</w:t>
      </w:r>
    </w:p>
    <w:p w14:paraId="0752E10A" w14:textId="5E5F0AEB" w:rsidR="31C00507" w:rsidRPr="00D60D58" w:rsidRDefault="00F17DA3" w:rsidP="00D60D58">
      <w:pPr>
        <w:pStyle w:val="Sectiontext"/>
      </w:pPr>
      <w:r>
        <w:t>Import the data of this file into your own database schema. The imported data must be normalized.</w:t>
      </w:r>
    </w:p>
    <w:sectPr w:rsidR="31C00507" w:rsidRPr="00D60D58">
      <w:headerReference w:type="default" r:id="rId13"/>
      <w:footerReference w:type="first" r:id="rId14"/>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64E03" w14:textId="77777777" w:rsidR="000A05C5" w:rsidRDefault="000A05C5" w:rsidP="00313492">
      <w:r>
        <w:separator/>
      </w:r>
    </w:p>
    <w:p w14:paraId="6A5B7EA9" w14:textId="77777777" w:rsidR="000A05C5" w:rsidRDefault="000A05C5" w:rsidP="00313492"/>
    <w:p w14:paraId="531714BA" w14:textId="77777777" w:rsidR="000A05C5" w:rsidRDefault="000A05C5"/>
  </w:endnote>
  <w:endnote w:type="continuationSeparator" w:id="0">
    <w:p w14:paraId="3723B81C" w14:textId="77777777" w:rsidR="000A05C5" w:rsidRDefault="000A05C5" w:rsidP="00313492">
      <w:r>
        <w:continuationSeparator/>
      </w:r>
    </w:p>
    <w:p w14:paraId="705AE668" w14:textId="77777777" w:rsidR="000A05C5" w:rsidRDefault="000A05C5" w:rsidP="00313492"/>
    <w:p w14:paraId="6A46149F" w14:textId="77777777" w:rsidR="000A05C5" w:rsidRDefault="000A05C5"/>
  </w:endnote>
  <w:endnote w:type="continuationNotice" w:id="1">
    <w:p w14:paraId="061ECDE4" w14:textId="77777777" w:rsidR="000A05C5" w:rsidRDefault="000A05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panose1 w:val="020B0604020202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3858B11C" w:rsidR="0088320F" w:rsidRDefault="00F334F4" w:rsidP="0088320F">
          <w:pPr>
            <w:pStyle w:val="Footer"/>
          </w:pPr>
          <w:r>
            <w:rPr>
              <w:lang w:val="nl-NL"/>
            </w:rPr>
            <w:t>ES2023_TP_Web_Development_17</w:t>
          </w:r>
        </w:p>
      </w:tc>
      <w:tc>
        <w:tcPr>
          <w:tcW w:w="1492" w:type="dxa"/>
          <w:vAlign w:val="center"/>
          <w:hideMark/>
        </w:tcPr>
        <w:p w14:paraId="740C2C35" w14:textId="70207D76" w:rsidR="0088320F" w:rsidRPr="00674C35" w:rsidRDefault="0088320F" w:rsidP="0088320F">
          <w:pPr>
            <w:pStyle w:val="Footer"/>
            <w:jc w:val="center"/>
            <w:rPr>
              <w:lang w:val="fr-CH"/>
            </w:rPr>
          </w:pPr>
          <w:proofErr w:type="gramStart"/>
          <w:r w:rsidRPr="00674C35">
            <w:rPr>
              <w:lang w:val="fr-CH"/>
            </w:rPr>
            <w:t>Version:</w:t>
          </w:r>
          <w:proofErr w:type="gramEnd"/>
          <w:r w:rsidRPr="00674C35">
            <w:rPr>
              <w:lang w:val="fr-CH"/>
            </w:rPr>
            <w:t xml:space="preserve"> </w:t>
          </w:r>
          <w:r w:rsidR="00B2692E">
            <w:rPr>
              <w:lang w:val="fr-CH"/>
            </w:rPr>
            <w:t>2</w:t>
          </w:r>
          <w:r w:rsidR="00422CAB" w:rsidRPr="00674C35">
            <w:rPr>
              <w:lang w:val="fr-CH"/>
            </w:rPr>
            <w:t>.0</w:t>
          </w:r>
        </w:p>
        <w:p w14:paraId="1208EE49" w14:textId="1D7BE803" w:rsidR="0088320F" w:rsidRPr="00674C35" w:rsidRDefault="0088320F" w:rsidP="0088320F">
          <w:pPr>
            <w:pStyle w:val="Footer"/>
            <w:jc w:val="center"/>
            <w:rPr>
              <w:lang w:val="fr-CH"/>
            </w:rPr>
          </w:pPr>
          <w:proofErr w:type="gramStart"/>
          <w:r w:rsidRPr="00674C35">
            <w:rPr>
              <w:lang w:val="fr-CH"/>
            </w:rPr>
            <w:t>Date:</w:t>
          </w:r>
          <w:proofErr w:type="gramEnd"/>
          <w:r w:rsidRPr="00674C35">
            <w:rPr>
              <w:lang w:val="fr-CH"/>
            </w:rPr>
            <w:t xml:space="preserve"> </w:t>
          </w:r>
          <w:r w:rsidR="00B2692E">
            <w:rPr>
              <w:lang w:val="fr-CH"/>
            </w:rPr>
            <w:t>30</w:t>
          </w:r>
          <w:r w:rsidR="00F334F4">
            <w:rPr>
              <w:lang w:val="fr-CH"/>
            </w:rPr>
            <w:t>.0</w:t>
          </w:r>
          <w:r w:rsidR="00B2692E">
            <w:rPr>
              <w:lang w:val="fr-CH"/>
            </w:rPr>
            <w:t>8</w:t>
          </w:r>
          <w:r w:rsidR="00F334F4">
            <w:rPr>
              <w:lang w:val="fr-CH"/>
            </w:rPr>
            <w:t>.2023</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6034" w14:textId="15E737EB" w:rsidR="00BB1DF1" w:rsidRPr="00A20E39" w:rsidRDefault="00A20E39">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60FF" w14:textId="77777777" w:rsidR="005752C6" w:rsidRDefault="0057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91300" w14:textId="77777777" w:rsidR="000A05C5" w:rsidRPr="004167B1" w:rsidRDefault="000A05C5" w:rsidP="00313492">
      <w:pPr>
        <w:rPr>
          <w:color w:val="0084AD"/>
        </w:rPr>
      </w:pPr>
      <w:r w:rsidRPr="004167B1">
        <w:rPr>
          <w:color w:val="0084AD"/>
        </w:rPr>
        <w:separator/>
      </w:r>
    </w:p>
  </w:footnote>
  <w:footnote w:type="continuationSeparator" w:id="0">
    <w:p w14:paraId="56EAC154" w14:textId="77777777" w:rsidR="000A05C5" w:rsidRDefault="000A05C5" w:rsidP="00313492">
      <w:r>
        <w:continuationSeparator/>
      </w:r>
    </w:p>
    <w:p w14:paraId="0707A8C8" w14:textId="77777777" w:rsidR="000A05C5" w:rsidRDefault="000A05C5" w:rsidP="00313492"/>
    <w:p w14:paraId="4BE2BE66" w14:textId="77777777" w:rsidR="000A05C5" w:rsidRDefault="000A05C5"/>
  </w:footnote>
  <w:footnote w:type="continuationNotice" w:id="1">
    <w:p w14:paraId="5CDDC097" w14:textId="77777777" w:rsidR="000A05C5" w:rsidRDefault="000A05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9AC4" w14:textId="77777777" w:rsidR="007C4BB2" w:rsidRDefault="00D84A7E" w:rsidP="00313492">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958965975" name="Picture 95896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18D0" w14:textId="77777777" w:rsidR="00BB1DF1" w:rsidRDefault="00422CAB">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614422127" name="Picture 61442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DBB3" w14:textId="77777777" w:rsidR="005752C6" w:rsidRDefault="00A242A1" w:rsidP="00313492">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102373A"/>
    <w:multiLevelType w:val="multilevel"/>
    <w:tmpl w:val="CDFE405E"/>
    <w:lvl w:ilvl="0">
      <w:start w:val="1"/>
      <w:numFmt w:val="decimal"/>
      <w:lvlText w:val="%1"/>
      <w:lvlJc w:val="right"/>
      <w:pPr>
        <w:ind w:left="851" w:hanging="142"/>
      </w:pPr>
      <w:rPr>
        <w:rFonts w:ascii="Frutiger LT Com 45 Light" w:hAnsi="Frutiger LT Com 45 Light" w:hint="default"/>
        <w:b/>
        <w:i w:val="0"/>
      </w:rPr>
    </w:lvl>
    <w:lvl w:ilvl="1">
      <w:start w:val="1"/>
      <w:numFmt w:val="decimal"/>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pStyle w:val="Heading3"/>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72A"/>
    <w:rsid w:val="00050DCE"/>
    <w:rsid w:val="00051A65"/>
    <w:rsid w:val="00063FAD"/>
    <w:rsid w:val="000661B6"/>
    <w:rsid w:val="00075AF4"/>
    <w:rsid w:val="0007645F"/>
    <w:rsid w:val="00095986"/>
    <w:rsid w:val="000A05C5"/>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211785"/>
    <w:rsid w:val="00216959"/>
    <w:rsid w:val="00220FCA"/>
    <w:rsid w:val="00221AC3"/>
    <w:rsid w:val="002221FC"/>
    <w:rsid w:val="00222B2A"/>
    <w:rsid w:val="00224E38"/>
    <w:rsid w:val="00242B83"/>
    <w:rsid w:val="002444B0"/>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7B1"/>
    <w:rsid w:val="002F4BCC"/>
    <w:rsid w:val="002F4D0A"/>
    <w:rsid w:val="00306804"/>
    <w:rsid w:val="003133A3"/>
    <w:rsid w:val="00313492"/>
    <w:rsid w:val="003147E8"/>
    <w:rsid w:val="0032135D"/>
    <w:rsid w:val="00326BA5"/>
    <w:rsid w:val="00330E4B"/>
    <w:rsid w:val="00346269"/>
    <w:rsid w:val="003528FF"/>
    <w:rsid w:val="00353885"/>
    <w:rsid w:val="00356E7C"/>
    <w:rsid w:val="00357D9C"/>
    <w:rsid w:val="0036026D"/>
    <w:rsid w:val="00363DCE"/>
    <w:rsid w:val="00370BCB"/>
    <w:rsid w:val="00395ABE"/>
    <w:rsid w:val="003C1215"/>
    <w:rsid w:val="003D4806"/>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90161"/>
    <w:rsid w:val="00490B61"/>
    <w:rsid w:val="00491AA1"/>
    <w:rsid w:val="00496168"/>
    <w:rsid w:val="004A1E42"/>
    <w:rsid w:val="004A3647"/>
    <w:rsid w:val="004A5243"/>
    <w:rsid w:val="004B6102"/>
    <w:rsid w:val="004B6219"/>
    <w:rsid w:val="004C7408"/>
    <w:rsid w:val="004C77A7"/>
    <w:rsid w:val="004D0711"/>
    <w:rsid w:val="004D3337"/>
    <w:rsid w:val="004E508D"/>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B0064"/>
    <w:rsid w:val="005C1F3D"/>
    <w:rsid w:val="005D2A5D"/>
    <w:rsid w:val="005D76DC"/>
    <w:rsid w:val="005E5B4F"/>
    <w:rsid w:val="005E651E"/>
    <w:rsid w:val="005F01CC"/>
    <w:rsid w:val="005F525C"/>
    <w:rsid w:val="00614592"/>
    <w:rsid w:val="006464CB"/>
    <w:rsid w:val="00653C37"/>
    <w:rsid w:val="0065480B"/>
    <w:rsid w:val="006560FE"/>
    <w:rsid w:val="00670798"/>
    <w:rsid w:val="006727B2"/>
    <w:rsid w:val="006734F9"/>
    <w:rsid w:val="00673AA4"/>
    <w:rsid w:val="00674653"/>
    <w:rsid w:val="00674C35"/>
    <w:rsid w:val="00677995"/>
    <w:rsid w:val="0068150C"/>
    <w:rsid w:val="00686128"/>
    <w:rsid w:val="00687FE9"/>
    <w:rsid w:val="00692D20"/>
    <w:rsid w:val="00692DE0"/>
    <w:rsid w:val="00694975"/>
    <w:rsid w:val="006A3825"/>
    <w:rsid w:val="006B3151"/>
    <w:rsid w:val="006B6CD4"/>
    <w:rsid w:val="006D3471"/>
    <w:rsid w:val="006D4379"/>
    <w:rsid w:val="006E221B"/>
    <w:rsid w:val="006F4408"/>
    <w:rsid w:val="0070717C"/>
    <w:rsid w:val="00726ECF"/>
    <w:rsid w:val="00730ACD"/>
    <w:rsid w:val="007326A9"/>
    <w:rsid w:val="007343B5"/>
    <w:rsid w:val="00734543"/>
    <w:rsid w:val="0074108C"/>
    <w:rsid w:val="007443F7"/>
    <w:rsid w:val="00765D4D"/>
    <w:rsid w:val="00767FFA"/>
    <w:rsid w:val="00787BF7"/>
    <w:rsid w:val="007913AC"/>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A5161"/>
    <w:rsid w:val="008B0E62"/>
    <w:rsid w:val="008B12A0"/>
    <w:rsid w:val="008B3A47"/>
    <w:rsid w:val="008C1471"/>
    <w:rsid w:val="008C5CB0"/>
    <w:rsid w:val="008D6502"/>
    <w:rsid w:val="008E436A"/>
    <w:rsid w:val="008F4ACA"/>
    <w:rsid w:val="008F5CF8"/>
    <w:rsid w:val="008F76D9"/>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4E06"/>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D3C93"/>
    <w:rsid w:val="00AE014A"/>
    <w:rsid w:val="00AE51D6"/>
    <w:rsid w:val="00AF2854"/>
    <w:rsid w:val="00B001FF"/>
    <w:rsid w:val="00B01319"/>
    <w:rsid w:val="00B019EC"/>
    <w:rsid w:val="00B05DA6"/>
    <w:rsid w:val="00B078B5"/>
    <w:rsid w:val="00B11358"/>
    <w:rsid w:val="00B2692E"/>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12AF"/>
    <w:rsid w:val="00C04703"/>
    <w:rsid w:val="00C27B4E"/>
    <w:rsid w:val="00C36C70"/>
    <w:rsid w:val="00C47C04"/>
    <w:rsid w:val="00C47F95"/>
    <w:rsid w:val="00C604B8"/>
    <w:rsid w:val="00C610E3"/>
    <w:rsid w:val="00C71135"/>
    <w:rsid w:val="00C7551E"/>
    <w:rsid w:val="00C826B3"/>
    <w:rsid w:val="00C84820"/>
    <w:rsid w:val="00C94CFA"/>
    <w:rsid w:val="00C96B11"/>
    <w:rsid w:val="00CA0274"/>
    <w:rsid w:val="00CA0C07"/>
    <w:rsid w:val="00CC428F"/>
    <w:rsid w:val="00CC5703"/>
    <w:rsid w:val="00CD3200"/>
    <w:rsid w:val="00CE0765"/>
    <w:rsid w:val="00CE0BB2"/>
    <w:rsid w:val="00CF1E63"/>
    <w:rsid w:val="00CF4C87"/>
    <w:rsid w:val="00D04318"/>
    <w:rsid w:val="00D04BE0"/>
    <w:rsid w:val="00D14E08"/>
    <w:rsid w:val="00D174E7"/>
    <w:rsid w:val="00D333DE"/>
    <w:rsid w:val="00D360F7"/>
    <w:rsid w:val="00D40BBE"/>
    <w:rsid w:val="00D54DD0"/>
    <w:rsid w:val="00D55DE3"/>
    <w:rsid w:val="00D60D58"/>
    <w:rsid w:val="00D647C4"/>
    <w:rsid w:val="00D76B2B"/>
    <w:rsid w:val="00D84A7E"/>
    <w:rsid w:val="00D8749B"/>
    <w:rsid w:val="00D96809"/>
    <w:rsid w:val="00DA1E60"/>
    <w:rsid w:val="00DA68E9"/>
    <w:rsid w:val="00DC1F03"/>
    <w:rsid w:val="00DC376E"/>
    <w:rsid w:val="00DC7CA7"/>
    <w:rsid w:val="00DF25B9"/>
    <w:rsid w:val="00DF6697"/>
    <w:rsid w:val="00E0050E"/>
    <w:rsid w:val="00E0189F"/>
    <w:rsid w:val="00E07436"/>
    <w:rsid w:val="00E0756E"/>
    <w:rsid w:val="00E170E2"/>
    <w:rsid w:val="00E355A4"/>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 w:val="31C005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422CAB"/>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1"/>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10"/>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eastAsia="en-GB"/>
    </w:rPr>
  </w:style>
  <w:style w:type="character" w:customStyle="1" w:styleId="HTMLPreformattedChar">
    <w:name w:val="HTML Preformatted Char"/>
    <w:basedOn w:val="DefaultParagraphFont"/>
    <w:link w:val="HTMLPreformatted"/>
    <w:uiPriority w:val="99"/>
    <w:semiHidden/>
    <w:rsid w:val="00326BA5"/>
    <w:rPr>
      <w:rFonts w:ascii="Courier New" w:eastAsia="Times New Roman" w:hAnsi="Courier New" w:cs="Courier New"/>
      <w:sz w:val="20"/>
      <w:szCs w:val="20"/>
      <w:lang w:val="en-US" w:eastAsia="en-GB"/>
    </w:rPr>
  </w:style>
  <w:style w:type="character" w:customStyle="1" w:styleId="pl-kos">
    <w:name w:val="pl-kos"/>
    <w:basedOn w:val="DefaultParagraphFont"/>
    <w:rsid w:val="00326BA5"/>
  </w:style>
  <w:style w:type="character" w:customStyle="1" w:styleId="pl-ent">
    <w:name w:val="pl-ent"/>
    <w:basedOn w:val="DefaultParagraphFont"/>
    <w:rsid w:val="00326BA5"/>
  </w:style>
  <w:style w:type="character" w:customStyle="1" w:styleId="pl-c1">
    <w:name w:val="pl-c1"/>
    <w:basedOn w:val="DefaultParagraphFont"/>
    <w:rsid w:val="00326BA5"/>
  </w:style>
  <w:style w:type="character" w:customStyle="1" w:styleId="pl-s">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C:\WorldSkills Europe Dropbox\WSE Team folder\WSE\Templates\Templates NEW\Templates\WS Europe Word\WSE_doc_cover_num_v1.0.dotx</Template>
  <TotalTime>8</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Sebastian .</cp:lastModifiedBy>
  <cp:revision>8</cp:revision>
  <cp:lastPrinted>2023-09-04T10:04:00Z</cp:lastPrinted>
  <dcterms:created xsi:type="dcterms:W3CDTF">2023-09-04T10:04:00Z</dcterms:created>
  <dcterms:modified xsi:type="dcterms:W3CDTF">2023-09-05T13:14:00Z</dcterms:modified>
</cp:coreProperties>
</file>