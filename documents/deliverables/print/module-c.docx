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Default="00674C35" w:rsidP="00E841EA">
      <w:pPr>
        <w:pStyle w:val="Subtitle"/>
        <w:ind w:right="0"/>
        <w:rPr>
          <w:color w:val="FFCC00"/>
        </w:rPr>
      </w:pPr>
      <w:r>
        <w:rPr>
          <w:color w:val="FFCC00"/>
        </w:rPr>
        <w:t>Web Development 17</w:t>
      </w:r>
    </w:p>
    <w:p w14:paraId="469143E9" w14:textId="77777777" w:rsidR="004C7408" w:rsidRPr="004C7408" w:rsidRDefault="004C7408" w:rsidP="004C7408">
      <w:pPr>
        <w:rPr>
          <w:lang w:val="en-AU"/>
        </w:rPr>
      </w:pPr>
    </w:p>
    <w:p w14:paraId="1DB63A0C" w14:textId="67F6D23D" w:rsidR="00BB1DF1" w:rsidRPr="00BB1DF1" w:rsidRDefault="004C7408" w:rsidP="004C7408">
      <w:pPr>
        <w:pStyle w:val="Title"/>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r>
        <w:t xml:space="preserve">Module </w:t>
      </w:r>
      <w:r w:rsidR="003E4B83">
        <w:t>C</w:t>
      </w:r>
    </w:p>
    <w:p w14:paraId="259262C5" w14:textId="276F427A" w:rsidR="0042455A" w:rsidRPr="006A3825" w:rsidRDefault="006A3825" w:rsidP="006A3825">
      <w:pPr>
        <w:pStyle w:val="Heading3"/>
        <w:numPr>
          <w:ilvl w:val="0"/>
          <w:numId w:val="0"/>
        </w:numPr>
        <w:ind w:left="709"/>
      </w:pPr>
      <w:bookmarkStart w:id="4" w:name="_Toc140437011"/>
      <w:bookmarkEnd w:id="0"/>
      <w:bookmarkEnd w:id="1"/>
      <w:bookmarkEnd w:id="2"/>
      <w:bookmarkEnd w:id="3"/>
      <w:r>
        <w:lastRenderedPageBreak/>
        <w:t>Module C – Commercial Open API</w:t>
      </w:r>
      <w:bookmarkEnd w:id="4"/>
      <w:r w:rsidR="0042455A">
        <w:fldChar w:fldCharType="begin"/>
      </w:r>
      <w:r w:rsidR="0042455A">
        <w:instrText xml:space="preserve"> INCLUDEPICTURE "https://github.com/sebastianhaeni/euroskills-web-development-2023/raw/main/src/modules/module-b/assets/bills-example.png" \* MERGEFORMATINET </w:instrText>
      </w:r>
      <w:r w:rsidR="00000000">
        <w:fldChar w:fldCharType="separate"/>
      </w:r>
      <w:r w:rsidR="0042455A">
        <w:fldChar w:fldCharType="end"/>
      </w:r>
    </w:p>
    <w:p w14:paraId="24CF6BDB" w14:textId="2C98AEFA" w:rsidR="00A31039" w:rsidRPr="00A31039" w:rsidRDefault="00A31039" w:rsidP="00A31039">
      <w:pPr>
        <w:pStyle w:val="Sectiontext"/>
        <w:rPr>
          <w:lang w:val="en-US"/>
        </w:rPr>
      </w:pPr>
      <w:r w:rsidRPr="00A31039">
        <w:rPr>
          <w:lang w:val="en-US"/>
        </w:rPr>
        <w:t>Module C will focus on the implementation of a REST API.</w:t>
      </w:r>
    </w:p>
    <w:p w14:paraId="446973D8" w14:textId="77777777" w:rsidR="00A31039" w:rsidRPr="00A31039" w:rsidRDefault="00A31039" w:rsidP="00A31039">
      <w:pPr>
        <w:pStyle w:val="Sectiontext"/>
        <w:rPr>
          <w:b/>
          <w:bCs/>
          <w:lang w:val="en-US"/>
        </w:rPr>
      </w:pPr>
      <w:r w:rsidRPr="00A31039">
        <w:rPr>
          <w:b/>
          <w:bCs/>
          <w:lang w:val="en-US"/>
        </w:rPr>
        <w:t>Introduction</w:t>
      </w:r>
    </w:p>
    <w:p w14:paraId="0F2F03E0" w14:textId="0DC5FAAC" w:rsidR="00A31039" w:rsidRPr="00A31039" w:rsidRDefault="00A31039" w:rsidP="00A31039">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14:paraId="35D01BE8" w14:textId="010EE01B" w:rsidR="00A31039" w:rsidRPr="00A31039" w:rsidRDefault="00A31039" w:rsidP="00A31039">
      <w:pPr>
        <w:pStyle w:val="Sectiontext"/>
        <w:rPr>
          <w:lang w:val="en-US"/>
        </w:rPr>
      </w:pPr>
      <w:r w:rsidRPr="00A31039">
        <w:rPr>
          <w:lang w:val="en-US"/>
        </w:rPr>
        <w:t>The functionality of the API will be to provide external access to a number of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14:paraId="122C7DB8" w14:textId="1C5EC3FA" w:rsidR="00A31039" w:rsidRPr="00A31039" w:rsidRDefault="00A31039" w:rsidP="00A31039">
      <w:pPr>
        <w:pStyle w:val="Sectiontext"/>
        <w:rPr>
          <w:lang w:val="en-US"/>
        </w:rPr>
      </w:pPr>
      <w:r w:rsidRPr="00A31039">
        <w:rPr>
          <w:lang w:val="en-US"/>
        </w:rPr>
        <w:t xml:space="preserve">A documentation of the AI services APIs in the form of an </w:t>
      </w:r>
      <w:proofErr w:type="spellStart"/>
      <w:r w:rsidRPr="00A31039">
        <w:rPr>
          <w:lang w:val="en-US"/>
        </w:rPr>
        <w:t>OpenAPI</w:t>
      </w:r>
      <w:proofErr w:type="spellEnd"/>
      <w:r w:rsidRPr="00A31039">
        <w:rPr>
          <w:lang w:val="en-US"/>
        </w:rPr>
        <w:t xml:space="preserve">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14:paraId="536CAD6D" w14:textId="71B8E624" w:rsidR="00A31039" w:rsidRPr="00A31039" w:rsidRDefault="00A31039" w:rsidP="00A31039">
      <w:pPr>
        <w:pStyle w:val="Sectiontext"/>
        <w:rPr>
          <w:lang w:val="en-US"/>
        </w:rPr>
      </w:pPr>
      <w:r w:rsidRPr="00A31039">
        <w:rPr>
          <w:lang w:val="en-US"/>
        </w:rPr>
        <w:t xml:space="preserve">There is a specification for the open API that you are tasked to create. This specification is in the form of an </w:t>
      </w:r>
      <w:proofErr w:type="spellStart"/>
      <w:r w:rsidRPr="00A31039">
        <w:rPr>
          <w:lang w:val="en-US"/>
        </w:rPr>
        <w:t>OpenAPI</w:t>
      </w:r>
      <w:proofErr w:type="spellEnd"/>
      <w:r w:rsidRPr="00A31039">
        <w:rPr>
          <w:lang w:val="en-US"/>
        </w:rPr>
        <w:t xml:space="preserve"> specification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w:t>
      </w:r>
      <w:proofErr w:type="spellStart"/>
      <w:r w:rsidRPr="00CF1E63">
        <w:rPr>
          <w:rFonts w:ascii="Courier New" w:hAnsi="Courier New" w:cs="Courier New"/>
          <w:lang w:val="en-US"/>
        </w:rPr>
        <w:t>api.yml</w:t>
      </w:r>
      <w:proofErr w:type="spellEnd"/>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/api-docs.html</w:t>
      </w:r>
      <w:r w:rsidRPr="00A31039">
        <w:rPr>
          <w:lang w:val="en-US"/>
        </w:rPr>
        <w:t>.</w:t>
      </w:r>
    </w:p>
    <w:p w14:paraId="197C39D4" w14:textId="0B7196FE" w:rsidR="00A31039" w:rsidRPr="00A31039" w:rsidRDefault="00A31039" w:rsidP="00A31039">
      <w:pPr>
        <w:pStyle w:val="Sectiontext"/>
        <w:rPr>
          <w:lang w:val="en-US"/>
        </w:rPr>
      </w:pPr>
      <w:r w:rsidRPr="00A31039">
        <w:rPr>
          <w:lang w:val="en-US"/>
        </w:rPr>
        <w:t>The API shall be implemented using one of the provided frameworks.</w:t>
      </w:r>
    </w:p>
    <w:p w14:paraId="4DC32998" w14:textId="77777777" w:rsidR="00A31039" w:rsidRPr="00694975" w:rsidRDefault="00A31039" w:rsidP="00A31039">
      <w:pPr>
        <w:pStyle w:val="Sectiontext"/>
        <w:rPr>
          <w:b/>
          <w:lang w:val="en-US"/>
        </w:rPr>
      </w:pPr>
      <w:r w:rsidRPr="00694975">
        <w:rPr>
          <w:b/>
          <w:lang w:val="en-US"/>
        </w:rPr>
        <w:t>Assessment</w:t>
      </w:r>
    </w:p>
    <w:p w14:paraId="7D5DC87C" w14:textId="3AF6F4C9" w:rsidR="00A31039" w:rsidRPr="00A31039" w:rsidRDefault="00A31039" w:rsidP="00A3103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14:paraId="0A0E6561" w14:textId="548B3FD5" w:rsidR="00A31039" w:rsidRPr="00A31039" w:rsidRDefault="00A31039" w:rsidP="00A31039">
      <w:pPr>
        <w:pStyle w:val="Sectiontext"/>
        <w:rPr>
          <w:lang w:val="en-US"/>
        </w:rPr>
      </w:pPr>
      <w:r w:rsidRPr="00A31039">
        <w:rPr>
          <w:lang w:val="en-US"/>
        </w:rPr>
        <w:t>Any modifications in the provided backend of previous modules, including any changes to the part of the database that was given, will not be taken into account.</w:t>
      </w:r>
    </w:p>
    <w:p w14:paraId="65540384" w14:textId="77777777" w:rsidR="00A31039" w:rsidRPr="00694975" w:rsidRDefault="00A31039" w:rsidP="00A31039">
      <w:pPr>
        <w:pStyle w:val="Sectiontext"/>
        <w:rPr>
          <w:b/>
          <w:lang w:val="en-US"/>
        </w:rPr>
      </w:pPr>
      <w:r w:rsidRPr="00694975">
        <w:rPr>
          <w:b/>
          <w:lang w:val="en-US"/>
        </w:rPr>
        <w:t>Instructions</w:t>
      </w:r>
    </w:p>
    <w:p w14:paraId="23CDAABE" w14:textId="6320AAF6" w:rsidR="00A31039" w:rsidRPr="00A31039" w:rsidRDefault="00A31039" w:rsidP="00A31039">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14:paraId="0670CA60" w14:textId="77777777" w:rsidR="00A31039" w:rsidRPr="00694975" w:rsidRDefault="00A31039" w:rsidP="001A394D">
      <w:pPr>
        <w:pStyle w:val="Sectiontext"/>
        <w:ind w:firstLine="589"/>
        <w:rPr>
          <w:b/>
          <w:lang w:val="en-US"/>
        </w:rPr>
      </w:pPr>
      <w:r w:rsidRPr="00694975">
        <w:rPr>
          <w:b/>
          <w:lang w:val="en-US"/>
        </w:rPr>
        <w:t>Authentication</w:t>
      </w:r>
    </w:p>
    <w:p w14:paraId="24417933" w14:textId="1DFDB53B" w:rsidR="00A31039" w:rsidRDefault="00A31039" w:rsidP="00726ECF">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an </w:t>
      </w:r>
      <w:r w:rsidRPr="00874109">
        <w:rPr>
          <w:rFonts w:ascii="Courier New" w:hAnsi="Courier New" w:cs="Courier New"/>
          <w:lang w:val="en-US"/>
        </w:rPr>
        <w:t>401</w:t>
      </w:r>
      <w:r w:rsidRPr="00A31039">
        <w:rPr>
          <w:lang w:val="en-US"/>
        </w:rPr>
        <w:t xml:space="preserve"> error.</w:t>
      </w:r>
    </w:p>
    <w:p w14:paraId="796824FD" w14:textId="77777777" w:rsidR="006560FE" w:rsidRPr="00726ECF" w:rsidRDefault="006560FE" w:rsidP="00726ECF">
      <w:pPr>
        <w:pStyle w:val="Sectiontext"/>
        <w:ind w:left="1440"/>
        <w:rPr>
          <w:b/>
          <w:bCs/>
          <w:lang w:val="en-US"/>
        </w:rPr>
      </w:pPr>
    </w:p>
    <w:p w14:paraId="7ED35C0F" w14:textId="77777777" w:rsidR="00A31039" w:rsidRPr="00726ECF" w:rsidRDefault="00A31039" w:rsidP="00726ECF">
      <w:pPr>
        <w:pStyle w:val="Sectiontext"/>
        <w:ind w:left="1440"/>
        <w:rPr>
          <w:b/>
          <w:lang w:val="en-US"/>
        </w:rPr>
      </w:pPr>
      <w:r w:rsidRPr="00726ECF">
        <w:rPr>
          <w:b/>
          <w:lang w:val="en-US"/>
        </w:rPr>
        <w:t>Quotas</w:t>
      </w:r>
    </w:p>
    <w:p w14:paraId="779DE3C1" w14:textId="77344C61" w:rsidR="00A31039" w:rsidRPr="00A31039" w:rsidRDefault="00A31039" w:rsidP="00726ECF">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w:t>
      </w:r>
      <w:r w:rsidRPr="00A31039">
        <w:rPr>
          <w:lang w:val="en-US"/>
        </w:rPr>
        <w:lastRenderedPageBreak/>
        <w:t xml:space="preserve">therefore allow the user to make the call if the quota is not exceeded, but must also enforce the quota if it is exceeded. The last API call may lead to exceeding the quota, but that is accepted. The API must return an </w:t>
      </w:r>
      <w:r w:rsidRPr="00BE6C61">
        <w:rPr>
          <w:rFonts w:ascii="Courier New" w:hAnsi="Courier New" w:cs="Courier New"/>
          <w:lang w:val="en-US"/>
        </w:rPr>
        <w:t>403</w:t>
      </w:r>
      <w:r w:rsidRPr="00A31039">
        <w:rPr>
          <w:lang w:val="en-US"/>
        </w:rPr>
        <w:t xml:space="preserve"> error if the quota is already exceeded.</w:t>
      </w:r>
    </w:p>
    <w:p w14:paraId="1D0ECB6D" w14:textId="77777777" w:rsidR="006560FE" w:rsidRPr="00A31039" w:rsidRDefault="006560FE" w:rsidP="00726ECF">
      <w:pPr>
        <w:pStyle w:val="Sectiontext"/>
        <w:ind w:left="1440"/>
        <w:rPr>
          <w:lang w:val="en-US"/>
        </w:rPr>
      </w:pPr>
    </w:p>
    <w:p w14:paraId="7F375D3E" w14:textId="77777777" w:rsidR="00A31039" w:rsidRPr="00726ECF" w:rsidRDefault="00A31039" w:rsidP="00726ECF">
      <w:pPr>
        <w:pStyle w:val="Sectiontext"/>
        <w:ind w:left="1440"/>
        <w:rPr>
          <w:b/>
          <w:lang w:val="en-US"/>
        </w:rPr>
      </w:pPr>
      <w:r w:rsidRPr="00726ECF">
        <w:rPr>
          <w:b/>
          <w:lang w:val="en-US"/>
        </w:rPr>
        <w:t>Billing</w:t>
      </w:r>
    </w:p>
    <w:p w14:paraId="66CBD367" w14:textId="414627AC" w:rsidR="00A31039" w:rsidRPr="00A31039" w:rsidRDefault="00A31039" w:rsidP="005D76D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14:paraId="758271AA" w14:textId="77777777" w:rsidR="006560FE" w:rsidRPr="00A31039" w:rsidRDefault="006560FE" w:rsidP="005D76DC">
      <w:pPr>
        <w:pStyle w:val="Sectiontext"/>
        <w:ind w:left="1440"/>
        <w:rPr>
          <w:lang w:val="en-US"/>
        </w:rPr>
      </w:pPr>
    </w:p>
    <w:p w14:paraId="3479F3A1" w14:textId="77777777" w:rsidR="00A31039" w:rsidRPr="005D76DC" w:rsidRDefault="00A31039" w:rsidP="005D76DC">
      <w:pPr>
        <w:pStyle w:val="Sectiontext"/>
        <w:ind w:left="1440"/>
        <w:rPr>
          <w:b/>
          <w:lang w:val="en-US"/>
        </w:rPr>
      </w:pPr>
      <w:r w:rsidRPr="005D76DC">
        <w:rPr>
          <w:b/>
          <w:lang w:val="en-US"/>
        </w:rPr>
        <w:t>Error Handling</w:t>
      </w:r>
    </w:p>
    <w:p w14:paraId="7D9187C5" w14:textId="31921D0D" w:rsidR="00A31039" w:rsidRPr="00A31039" w:rsidRDefault="00A31039" w:rsidP="005D76DC">
      <w:pPr>
        <w:pStyle w:val="Sectiontext"/>
        <w:ind w:left="1440"/>
        <w:rPr>
          <w:lang w:val="en-US"/>
        </w:rPr>
      </w:pPr>
      <w:r w:rsidRPr="00A31039">
        <w:rPr>
          <w:lang w:val="en-US"/>
        </w:rPr>
        <w:t xml:space="preserve">There </w:t>
      </w:r>
      <w:r w:rsidR="0005072A">
        <w:rPr>
          <w:lang w:val="en-US"/>
        </w:rPr>
        <w:t xml:space="preserve">are </w:t>
      </w:r>
      <w:r w:rsidRPr="00A31039">
        <w:rPr>
          <w:lang w:val="en-US"/>
        </w:rPr>
        <w:t>several types of errors that can occur. The API endpoints must handle these errors and return the appropriate HTTP status code. The API endpoints must also return a JSON object with an error message.</w:t>
      </w:r>
    </w:p>
    <w:p w14:paraId="0B11DE44" w14:textId="40B6ECC1" w:rsidR="00A31039" w:rsidRPr="00A31039" w:rsidRDefault="00A31039" w:rsidP="005D76DC">
      <w:pPr>
        <w:pStyle w:val="Sectiontext"/>
        <w:ind w:left="1440"/>
        <w:rPr>
          <w:lang w:val="en-US"/>
        </w:rPr>
      </w:pPr>
      <w:r w:rsidRPr="00A31039">
        <w:rPr>
          <w:lang w:val="en-US"/>
        </w:rPr>
        <w:t>Errors:</w:t>
      </w:r>
    </w:p>
    <w:p w14:paraId="47887CC4"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14:paraId="5A274F88"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14:paraId="3122F690"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14:paraId="2559CA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14:paraId="0F552D65" w14:textId="01D46F98" w:rsidR="006560FE" w:rsidRPr="002F4BCC" w:rsidRDefault="00A31039" w:rsidP="002F4BCC">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14:paraId="5600E156" w14:textId="77777777" w:rsidR="00A31039" w:rsidRPr="006560FE" w:rsidRDefault="00A31039" w:rsidP="006560FE">
      <w:pPr>
        <w:pStyle w:val="Sectiontext"/>
        <w:ind w:left="1440"/>
        <w:rPr>
          <w:b/>
          <w:lang w:val="en-US"/>
        </w:rPr>
      </w:pPr>
      <w:r w:rsidRPr="006560FE">
        <w:rPr>
          <w:b/>
          <w:lang w:val="en-US"/>
        </w:rPr>
        <w:t>AI Services</w:t>
      </w:r>
    </w:p>
    <w:p w14:paraId="53D1D768" w14:textId="5066A88A" w:rsidR="00A31039" w:rsidRPr="00A31039" w:rsidRDefault="00A31039" w:rsidP="006560FE">
      <w:pPr>
        <w:pStyle w:val="Sectiontext"/>
        <w:ind w:left="1440"/>
        <w:rPr>
          <w:lang w:val="en-US"/>
        </w:rPr>
      </w:pPr>
      <w:r w:rsidRPr="00A31039">
        <w:rPr>
          <w:lang w:val="en-US"/>
        </w:rPr>
        <w:t>The AI services are</w:t>
      </w:r>
      <w:r w:rsidR="002F4BCC">
        <w:rPr>
          <w:lang w:val="en-US"/>
        </w:rPr>
        <w:t>:</w:t>
      </w:r>
    </w:p>
    <w:p w14:paraId="344199C2" w14:textId="4DC9C3BA" w:rsidR="00A31039" w:rsidRPr="00A31039" w:rsidRDefault="00A31039" w:rsidP="00C84820">
      <w:pPr>
        <w:pStyle w:val="Sectiontext"/>
        <w:numPr>
          <w:ilvl w:val="0"/>
          <w:numId w:val="23"/>
        </w:numPr>
        <w:rPr>
          <w:lang w:val="en-US"/>
        </w:rPr>
      </w:pPr>
      <w:r w:rsidRPr="00A31039">
        <w:rPr>
          <w:lang w:val="en-US"/>
        </w:rPr>
        <w:t>provided as separate services</w:t>
      </w:r>
      <w:r w:rsidR="002F4BCC">
        <w:rPr>
          <w:lang w:val="en-US"/>
        </w:rPr>
        <w:t>.</w:t>
      </w:r>
    </w:p>
    <w:p w14:paraId="53B46D4F" w14:textId="77777777" w:rsidR="00A31039" w:rsidRPr="00A31039" w:rsidRDefault="00A31039" w:rsidP="00C84820">
      <w:pPr>
        <w:pStyle w:val="Sectiontext"/>
        <w:numPr>
          <w:ilvl w:val="0"/>
          <w:numId w:val="23"/>
        </w:numPr>
        <w:rPr>
          <w:lang w:val="en-US"/>
        </w:rPr>
      </w:pPr>
      <w:r w:rsidRPr="00A31039">
        <w:rPr>
          <w:lang w:val="en-US"/>
        </w:rPr>
        <w:t>are not part of the API that you are supposed to create.</w:t>
      </w:r>
    </w:p>
    <w:p w14:paraId="4BD254A1" w14:textId="77777777" w:rsidR="00A31039" w:rsidRPr="00A31039" w:rsidRDefault="00A31039" w:rsidP="00C84820">
      <w:pPr>
        <w:pStyle w:val="Sectiontext"/>
        <w:numPr>
          <w:ilvl w:val="0"/>
          <w:numId w:val="23"/>
        </w:numPr>
        <w:rPr>
          <w:lang w:val="en-US"/>
        </w:rPr>
      </w:pPr>
      <w:r w:rsidRPr="00A31039">
        <w:rPr>
          <w:lang w:val="en-US"/>
        </w:rPr>
        <w:t>are not publicly accessible.</w:t>
      </w:r>
    </w:p>
    <w:p w14:paraId="5F0571AA" w14:textId="77777777" w:rsidR="00A31039" w:rsidRPr="00A31039" w:rsidRDefault="00A31039" w:rsidP="00C84820">
      <w:pPr>
        <w:pStyle w:val="Sectiontext"/>
        <w:numPr>
          <w:ilvl w:val="0"/>
          <w:numId w:val="23"/>
        </w:numPr>
        <w:rPr>
          <w:lang w:val="en-US"/>
        </w:rPr>
      </w:pPr>
      <w:r w:rsidRPr="00A31039">
        <w:rPr>
          <w:lang w:val="en-US"/>
        </w:rPr>
        <w:t>are only accessed from the server application.</w:t>
      </w:r>
    </w:p>
    <w:p w14:paraId="6EE6640A" w14:textId="77777777" w:rsidR="00A31039" w:rsidRPr="00A31039" w:rsidRDefault="00A31039" w:rsidP="00C84820">
      <w:pPr>
        <w:pStyle w:val="Sectiontext"/>
        <w:numPr>
          <w:ilvl w:val="0"/>
          <w:numId w:val="23"/>
        </w:numPr>
        <w:rPr>
          <w:lang w:val="en-US"/>
        </w:rPr>
      </w:pPr>
      <w:r w:rsidRPr="00A31039">
        <w:rPr>
          <w:lang w:val="en-US"/>
        </w:rPr>
        <w:t xml:space="preserve">are documented in the form of an </w:t>
      </w:r>
      <w:proofErr w:type="spellStart"/>
      <w:r w:rsidRPr="00A31039">
        <w:rPr>
          <w:lang w:val="en-US"/>
        </w:rPr>
        <w:t>OpenAPI</w:t>
      </w:r>
      <w:proofErr w:type="spellEnd"/>
      <w:r w:rsidRPr="00A31039">
        <w:rPr>
          <w:lang w:val="en-US"/>
        </w:rPr>
        <w:t xml:space="preserve"> specification and a generated documentation.</w:t>
      </w:r>
    </w:p>
    <w:p w14:paraId="14FEF6F1" w14:textId="054C7C21" w:rsidR="006560FE" w:rsidRPr="00A31039" w:rsidRDefault="00063FAD">
      <w:pPr>
        <w:spacing w:after="160"/>
        <w:rPr>
          <w:lang w:val="en-US"/>
        </w:rPr>
      </w:pPr>
      <w:r>
        <w:rPr>
          <w:lang w:val="en-US"/>
        </w:rPr>
        <w:br w:type="page"/>
      </w:r>
    </w:p>
    <w:p w14:paraId="1798D94F" w14:textId="77777777" w:rsidR="00A31039" w:rsidRPr="006560FE" w:rsidRDefault="00A31039" w:rsidP="000D4797">
      <w:pPr>
        <w:pStyle w:val="Sectiontext"/>
        <w:rPr>
          <w:b/>
          <w:lang w:val="en-US"/>
        </w:rPr>
      </w:pPr>
      <w:r w:rsidRPr="006560FE">
        <w:rPr>
          <w:b/>
          <w:lang w:val="en-US"/>
        </w:rPr>
        <w:lastRenderedPageBreak/>
        <w:t xml:space="preserve">AI Service 1: </w:t>
      </w:r>
      <w:proofErr w:type="spellStart"/>
      <w:r w:rsidRPr="006560FE">
        <w:rPr>
          <w:b/>
          <w:lang w:val="en-US"/>
        </w:rPr>
        <w:t>ChatterBlast</w:t>
      </w:r>
      <w:proofErr w:type="spellEnd"/>
      <w:r w:rsidRPr="006560FE">
        <w:rPr>
          <w:b/>
          <w:lang w:val="en-US"/>
        </w:rPr>
        <w:t xml:space="preserve"> - Chat Bot</w:t>
      </w:r>
    </w:p>
    <w:p w14:paraId="5DD560F9" w14:textId="77777777" w:rsidR="00A31039" w:rsidRPr="00A31039" w:rsidRDefault="00A31039" w:rsidP="000D4797">
      <w:pPr>
        <w:pStyle w:val="Sectiontext"/>
        <w:rPr>
          <w:lang w:val="en-US"/>
        </w:rPr>
      </w:pPr>
      <w:r w:rsidRPr="00A31039">
        <w:rPr>
          <w:lang w:val="en-US"/>
        </w:rPr>
        <w:t>This service can be used to chat with.</w:t>
      </w:r>
    </w:p>
    <w:p w14:paraId="5DF60FEA" w14:textId="77777777" w:rsidR="00A31039" w:rsidRPr="00A31039" w:rsidRDefault="00A31039" w:rsidP="000D4797">
      <w:pPr>
        <w:pStyle w:val="Sectiontext"/>
        <w:ind w:left="0"/>
        <w:rPr>
          <w:lang w:val="en-US"/>
        </w:rPr>
      </w:pPr>
    </w:p>
    <w:p w14:paraId="3AF1C459" w14:textId="17ED798C" w:rsidR="00A31039" w:rsidRPr="000D4797" w:rsidRDefault="00A31039" w:rsidP="000D4797">
      <w:pPr>
        <w:pStyle w:val="Sectiontext"/>
        <w:ind w:left="1440"/>
        <w:rPr>
          <w:b/>
          <w:lang w:val="en-US"/>
        </w:rPr>
      </w:pPr>
      <w:r w:rsidRPr="000D4797">
        <w:rPr>
          <w:b/>
          <w:lang w:val="en-US"/>
        </w:rPr>
        <w:t>Usage and Differences to the unified API:</w:t>
      </w:r>
    </w:p>
    <w:p w14:paraId="54F6636B" w14:textId="5F0B79CF" w:rsidR="00A31039" w:rsidRPr="00A31039" w:rsidRDefault="00A31039" w:rsidP="000D4797">
      <w:pPr>
        <w:pStyle w:val="Sectiontext"/>
        <w:ind w:left="1440"/>
        <w:rPr>
          <w:lang w:val="en-US"/>
        </w:rPr>
      </w:pPr>
      <w:r w:rsidRPr="00A31039">
        <w:rPr>
          <w:lang w:val="en-US"/>
        </w:rPr>
        <w:t xml:space="preserve">The </w:t>
      </w:r>
      <w:proofErr w:type="spellStart"/>
      <w:r w:rsidRPr="00A31039">
        <w:rPr>
          <w:lang w:val="en-US"/>
        </w:rPr>
        <w:t>ChatterBlast</w:t>
      </w:r>
      <w:proofErr w:type="spellEnd"/>
      <w:r w:rsidRPr="00A31039">
        <w:rPr>
          <w:lang w:val="en-US"/>
        </w:rPr>
        <w:t xml:space="preserve"> API requires that you create the conversation first through an endpoint, before you can send a prompt. So, on the unified API, it's one call, behind the scenes you must do 2 calls. The conversation ID is generated by the code you write, is sent to the </w:t>
      </w:r>
      <w:proofErr w:type="spellStart"/>
      <w:r w:rsidRPr="00A31039">
        <w:rPr>
          <w:lang w:val="en-US"/>
        </w:rPr>
        <w:t>ChatterBlast</w:t>
      </w:r>
      <w:proofErr w:type="spellEnd"/>
      <w:r w:rsidRPr="00A31039">
        <w:rPr>
          <w:lang w:val="en-US"/>
        </w:rPr>
        <w:t xml:space="preserve"> API, provided to the user and stored in the database to prohibit concurrent calls.</w:t>
      </w:r>
    </w:p>
    <w:p w14:paraId="39C81541" w14:textId="12439A52" w:rsidR="00A31039" w:rsidRPr="00A31039" w:rsidRDefault="00A31039" w:rsidP="000D4797">
      <w:pPr>
        <w:pStyle w:val="Sectiontext"/>
        <w:ind w:left="1440"/>
        <w:rPr>
          <w:lang w:val="en-US"/>
        </w:rPr>
      </w:pPr>
      <w:r w:rsidRPr="00A31039">
        <w:rPr>
          <w:lang w:val="en-US"/>
        </w:rPr>
        <w:t>After the creation of the conversation, the second endpoint can then be used to fetch a partial conversation response in plain text.</w:t>
      </w:r>
    </w:p>
    <w:p w14:paraId="0A1AB110" w14:textId="4E6CCE65" w:rsidR="00A31039" w:rsidRPr="00A31039" w:rsidRDefault="00A31039" w:rsidP="000D4797">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14:paraId="0A07503E" w14:textId="77777777" w:rsidR="0074108C" w:rsidRPr="00A31039" w:rsidRDefault="0074108C" w:rsidP="000D4797">
      <w:pPr>
        <w:pStyle w:val="Sectiontext"/>
        <w:ind w:left="1440"/>
        <w:rPr>
          <w:lang w:val="en-US"/>
        </w:rPr>
      </w:pPr>
    </w:p>
    <w:p w14:paraId="5F7EBB78" w14:textId="3706A79F" w:rsidR="00A31039" w:rsidRPr="009D5757" w:rsidRDefault="00A31039" w:rsidP="009D5757">
      <w:pPr>
        <w:pStyle w:val="Sectiontext"/>
        <w:ind w:left="1440"/>
        <w:rPr>
          <w:b/>
          <w:lang w:val="en-US"/>
        </w:rPr>
      </w:pPr>
      <w:r w:rsidRPr="000D4797">
        <w:rPr>
          <w:b/>
          <w:lang w:val="en-US"/>
        </w:rPr>
        <w:t>Billing:</w:t>
      </w:r>
    </w:p>
    <w:p w14:paraId="18E62358" w14:textId="5168F1D1" w:rsidR="00A31039" w:rsidRPr="00A31039" w:rsidRDefault="00A31039" w:rsidP="009D5757">
      <w:pPr>
        <w:pStyle w:val="Sectiontext"/>
        <w:ind w:left="1440"/>
        <w:rPr>
          <w:lang w:val="en-US"/>
        </w:rPr>
      </w:pPr>
      <w:r w:rsidRPr="00A31039">
        <w:rPr>
          <w:lang w:val="en-US"/>
        </w:rPr>
        <w:t xml:space="preserve">An indicator </w:t>
      </w:r>
      <w:r w:rsidRPr="009D5757">
        <w:rPr>
          <w:rFonts w:ascii="Courier New" w:hAnsi="Courier New" w:cs="Courier New"/>
          <w:lang w:val="en-US"/>
        </w:rPr>
        <w:t xml:space="preserve">&lt;EOF&gt;Took {duration in </w:t>
      </w:r>
      <w:proofErr w:type="spellStart"/>
      <w:r w:rsidRPr="009D5757">
        <w:rPr>
          <w:rFonts w:ascii="Courier New" w:hAnsi="Courier New" w:cs="Courier New"/>
          <w:lang w:val="en-US"/>
        </w:rPr>
        <w:t>millis</w:t>
      </w:r>
      <w:proofErr w:type="spellEnd"/>
      <w:r w:rsidRPr="009D5757">
        <w:rPr>
          <w:rFonts w:ascii="Courier New" w:hAnsi="Courier New" w:cs="Courier New"/>
          <w:lang w:val="en-US"/>
        </w:rPr>
        <w:t>}</w:t>
      </w:r>
      <w:proofErr w:type="spellStart"/>
      <w:r w:rsidRPr="009D5757">
        <w:rPr>
          <w:rFonts w:ascii="Courier New" w:hAnsi="Courier New" w:cs="Courier New"/>
          <w:lang w:val="en-US"/>
        </w:rPr>
        <w:t>ms</w:t>
      </w:r>
      <w:proofErr w:type="spellEnd"/>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14:paraId="2DD92D29" w14:textId="77777777" w:rsidR="0074108C" w:rsidRPr="00A31039" w:rsidRDefault="0074108C" w:rsidP="009D5757">
      <w:pPr>
        <w:pStyle w:val="Sectiontext"/>
        <w:ind w:left="1440"/>
        <w:rPr>
          <w:lang w:val="en-US"/>
        </w:rPr>
      </w:pPr>
    </w:p>
    <w:p w14:paraId="5D721111" w14:textId="72EC14A2" w:rsidR="00A31039" w:rsidRPr="009D5757" w:rsidRDefault="00A31039" w:rsidP="009D5757">
      <w:pPr>
        <w:pStyle w:val="Sectiontext"/>
        <w:ind w:left="1440"/>
        <w:rPr>
          <w:b/>
          <w:lang w:val="en-US"/>
        </w:rPr>
      </w:pPr>
      <w:r w:rsidRPr="009D5757">
        <w:rPr>
          <w:b/>
          <w:lang w:val="en-US"/>
        </w:rPr>
        <w:t>Specification:</w:t>
      </w:r>
    </w:p>
    <w:p w14:paraId="7C059F99" w14:textId="77777777" w:rsidR="00A31039" w:rsidRPr="00A31039" w:rsidRDefault="00A31039" w:rsidP="000D479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w:t>
      </w:r>
      <w:proofErr w:type="spellStart"/>
      <w:r w:rsidRPr="0074108C">
        <w:rPr>
          <w:rFonts w:ascii="Courier New" w:hAnsi="Courier New" w:cs="Courier New"/>
          <w:lang w:val="en-US"/>
        </w:rPr>
        <w:t>chatterblast.yml</w:t>
      </w:r>
      <w:proofErr w:type="spellEnd"/>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14:paraId="7EC8BC65" w14:textId="77777777" w:rsidR="00A31039" w:rsidRPr="00A31039" w:rsidRDefault="00A31039" w:rsidP="00A31039">
      <w:pPr>
        <w:pStyle w:val="Sectiontext"/>
        <w:rPr>
          <w:lang w:val="en-US"/>
        </w:rPr>
      </w:pPr>
    </w:p>
    <w:p w14:paraId="75F06CA5" w14:textId="77777777" w:rsidR="00A31039" w:rsidRPr="0074108C" w:rsidRDefault="00A31039" w:rsidP="00A31039">
      <w:pPr>
        <w:pStyle w:val="Sectiontext"/>
        <w:rPr>
          <w:b/>
          <w:lang w:val="en-US"/>
        </w:rPr>
      </w:pPr>
      <w:r w:rsidRPr="0074108C">
        <w:rPr>
          <w:b/>
          <w:lang w:val="en-US"/>
        </w:rPr>
        <w:t xml:space="preserve">AI Service 2: </w:t>
      </w:r>
      <w:proofErr w:type="spellStart"/>
      <w:r w:rsidRPr="0074108C">
        <w:rPr>
          <w:b/>
          <w:lang w:val="en-US"/>
        </w:rPr>
        <w:t>DreamWeaver</w:t>
      </w:r>
      <w:proofErr w:type="spellEnd"/>
      <w:r w:rsidRPr="0074108C">
        <w:rPr>
          <w:b/>
          <w:lang w:val="en-US"/>
        </w:rPr>
        <w:t xml:space="preserve"> - Image Generation</w:t>
      </w:r>
    </w:p>
    <w:p w14:paraId="3B1826E7" w14:textId="66890139" w:rsidR="00A31039" w:rsidRPr="00A31039" w:rsidRDefault="00A31039" w:rsidP="00A31039">
      <w:pPr>
        <w:pStyle w:val="Sectiontext"/>
        <w:rPr>
          <w:lang w:val="en-US"/>
        </w:rPr>
      </w:pPr>
      <w:r w:rsidRPr="00A31039">
        <w:rPr>
          <w:lang w:val="en-US"/>
        </w:rPr>
        <w:t>This service is used to dream up (generate) images based on a text prompt.</w:t>
      </w:r>
    </w:p>
    <w:p w14:paraId="181677AE" w14:textId="2CCC336B" w:rsidR="00A31039" w:rsidRPr="0074108C" w:rsidRDefault="00A31039" w:rsidP="0074108C">
      <w:pPr>
        <w:pStyle w:val="Sectiontext"/>
        <w:ind w:left="1440"/>
        <w:rPr>
          <w:b/>
          <w:lang w:val="en-US"/>
        </w:rPr>
      </w:pPr>
      <w:r w:rsidRPr="0074108C">
        <w:rPr>
          <w:b/>
          <w:lang w:val="en-US"/>
        </w:rPr>
        <w:t>Usage and Differences to the unified API:</w:t>
      </w:r>
    </w:p>
    <w:p w14:paraId="05F98241" w14:textId="45131CD8" w:rsidR="00A31039" w:rsidRPr="00A31039" w:rsidRDefault="00A31039" w:rsidP="0074108C">
      <w:pPr>
        <w:pStyle w:val="Sectiontext"/>
        <w:ind w:left="1440"/>
        <w:rPr>
          <w:lang w:val="en-US"/>
        </w:rPr>
      </w:pPr>
      <w:r w:rsidRPr="00A31039">
        <w:rPr>
          <w:lang w:val="en-US"/>
        </w:rPr>
        <w:t xml:space="preserve">The </w:t>
      </w:r>
      <w:proofErr w:type="spellStart"/>
      <w:r w:rsidRPr="00A31039">
        <w:rPr>
          <w:lang w:val="en-US"/>
        </w:rPr>
        <w:t>DreamWeaver</w:t>
      </w:r>
      <w:proofErr w:type="spellEnd"/>
      <w:r w:rsidRPr="00A31039">
        <w:rPr>
          <w:lang w:val="en-US"/>
        </w:rPr>
        <w:t xml:space="preserve"> API accepts a JSON object with a text prompt field. The endpoint is asynchronous and returns a JSON object with a job ID. The job ID can be used to query the status, progress and an image URL that contains a preliminary and low resolution image of what has been generated so far. Once the job is finished, the result contains a resource ID and a high resolution image URL that can be used to retrieve the generated image. The user has further actions to choose from: Upscale 2x, zoom in 2x or zoom out 2x. These actions require the generated image resource ID and also return a job ID.</w:t>
      </w:r>
    </w:p>
    <w:p w14:paraId="5006B08F" w14:textId="77777777" w:rsidR="00A31039" w:rsidRPr="00A31039" w:rsidRDefault="00A31039" w:rsidP="0074108C">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14:paraId="2BB03997" w14:textId="77777777" w:rsidR="00A31039" w:rsidRPr="00A31039" w:rsidRDefault="00A31039" w:rsidP="0074108C">
      <w:pPr>
        <w:pStyle w:val="Sectiontext"/>
        <w:ind w:left="1440"/>
        <w:rPr>
          <w:lang w:val="en-US"/>
        </w:rPr>
      </w:pPr>
    </w:p>
    <w:p w14:paraId="24B069DA" w14:textId="30F40F40" w:rsidR="00A31039" w:rsidRPr="0074108C" w:rsidRDefault="00A31039" w:rsidP="0074108C">
      <w:pPr>
        <w:pStyle w:val="Sectiontext"/>
        <w:ind w:left="1440"/>
        <w:rPr>
          <w:b/>
          <w:lang w:val="en-US"/>
        </w:rPr>
      </w:pPr>
      <w:r w:rsidRPr="0074108C">
        <w:rPr>
          <w:b/>
          <w:lang w:val="en-US"/>
        </w:rPr>
        <w:lastRenderedPageBreak/>
        <w:t>Billing:</w:t>
      </w:r>
    </w:p>
    <w:p w14:paraId="1ED9A76A" w14:textId="77777777" w:rsidR="00A31039" w:rsidRPr="00A31039" w:rsidRDefault="00A31039" w:rsidP="0074108C">
      <w:pPr>
        <w:pStyle w:val="Sectiontext"/>
        <w:ind w:left="1440"/>
        <w:rPr>
          <w:lang w:val="en-US"/>
        </w:rPr>
      </w:pPr>
      <w:r w:rsidRPr="00A31039">
        <w:rPr>
          <w:lang w:val="en-US"/>
        </w:rPr>
        <w:t>You must store when the job started and when it ends to update the billing (since it's an async API call).</w:t>
      </w:r>
    </w:p>
    <w:p w14:paraId="1EF85178" w14:textId="77777777" w:rsidR="00A31039" w:rsidRPr="00A31039" w:rsidRDefault="00A31039" w:rsidP="0074108C">
      <w:pPr>
        <w:pStyle w:val="Sectiontext"/>
        <w:ind w:left="1440"/>
        <w:rPr>
          <w:lang w:val="en-US"/>
        </w:rPr>
      </w:pPr>
    </w:p>
    <w:p w14:paraId="1B409EAF" w14:textId="10A1DE59" w:rsidR="00A31039" w:rsidRPr="00211785" w:rsidRDefault="00A31039" w:rsidP="0074108C">
      <w:pPr>
        <w:pStyle w:val="Sectiontext"/>
        <w:ind w:left="1440"/>
        <w:rPr>
          <w:b/>
          <w:lang w:val="en-US"/>
        </w:rPr>
      </w:pPr>
      <w:r w:rsidRPr="00211785">
        <w:rPr>
          <w:b/>
          <w:lang w:val="en-US"/>
        </w:rPr>
        <w:t>Specification:</w:t>
      </w:r>
    </w:p>
    <w:p w14:paraId="19144D22" w14:textId="77777777" w:rsidR="00A31039" w:rsidRPr="00A31039" w:rsidRDefault="00A31039" w:rsidP="0074108C">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w:t>
      </w:r>
      <w:proofErr w:type="spellStart"/>
      <w:r w:rsidRPr="00211785">
        <w:rPr>
          <w:rFonts w:ascii="Courier New" w:hAnsi="Courier New" w:cs="Courier New"/>
          <w:lang w:val="en-US"/>
        </w:rPr>
        <w:t>dreamweaver.yml</w:t>
      </w:r>
      <w:proofErr w:type="spellEnd"/>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14:paraId="3ADFD59D" w14:textId="77777777" w:rsidR="00A31039" w:rsidRPr="00A31039" w:rsidRDefault="00A31039" w:rsidP="00A31039">
      <w:pPr>
        <w:pStyle w:val="Sectiontext"/>
        <w:rPr>
          <w:lang w:val="en-US"/>
        </w:rPr>
      </w:pPr>
    </w:p>
    <w:p w14:paraId="3812ADB8" w14:textId="77777777" w:rsidR="00A31039" w:rsidRPr="00211785" w:rsidRDefault="00A31039" w:rsidP="00A31039">
      <w:pPr>
        <w:pStyle w:val="Sectiontext"/>
        <w:rPr>
          <w:b/>
          <w:lang w:val="en-US"/>
        </w:rPr>
      </w:pPr>
      <w:r w:rsidRPr="00211785">
        <w:rPr>
          <w:b/>
          <w:lang w:val="en-US"/>
        </w:rPr>
        <w:t xml:space="preserve">AI Service 3: </w:t>
      </w:r>
      <w:proofErr w:type="spellStart"/>
      <w:r w:rsidRPr="00211785">
        <w:rPr>
          <w:b/>
          <w:lang w:val="en-US"/>
        </w:rPr>
        <w:t>MindReader</w:t>
      </w:r>
      <w:proofErr w:type="spellEnd"/>
      <w:r w:rsidRPr="00211785">
        <w:rPr>
          <w:b/>
          <w:lang w:val="en-US"/>
        </w:rPr>
        <w:t xml:space="preserve"> - Image Recognition</w:t>
      </w:r>
    </w:p>
    <w:p w14:paraId="5BD3E129" w14:textId="232A137C" w:rsidR="00A31039" w:rsidRPr="00A31039" w:rsidRDefault="00A31039" w:rsidP="00A31039">
      <w:pPr>
        <w:pStyle w:val="Sectiontext"/>
        <w:rPr>
          <w:lang w:val="en-US"/>
        </w:rPr>
      </w:pPr>
      <w:r w:rsidRPr="00A31039">
        <w:rPr>
          <w:lang w:val="en-US"/>
        </w:rPr>
        <w:t>This service is used to recognize objects in images.</w:t>
      </w:r>
    </w:p>
    <w:p w14:paraId="28A36851" w14:textId="687B3AC6" w:rsidR="00A31039" w:rsidRPr="00894573" w:rsidRDefault="00A31039" w:rsidP="00894573">
      <w:pPr>
        <w:pStyle w:val="Sectiontext"/>
        <w:ind w:left="1440"/>
        <w:rPr>
          <w:b/>
          <w:lang w:val="en-US"/>
        </w:rPr>
      </w:pPr>
      <w:r w:rsidRPr="00894573">
        <w:rPr>
          <w:b/>
          <w:lang w:val="en-US"/>
        </w:rPr>
        <w:t>Usage and Differences to the unified API:</w:t>
      </w:r>
    </w:p>
    <w:p w14:paraId="47C00D92" w14:textId="2DD6A2D7" w:rsidR="00A31039" w:rsidRPr="00A31039" w:rsidRDefault="00A31039" w:rsidP="00894573">
      <w:pPr>
        <w:pStyle w:val="Sectiontext"/>
        <w:ind w:left="1440"/>
        <w:rPr>
          <w:lang w:val="en-US"/>
        </w:rPr>
      </w:pPr>
      <w:r w:rsidRPr="00A31039">
        <w:rPr>
          <w:lang w:val="en-US"/>
        </w:rPr>
        <w:t xml:space="preserve">The </w:t>
      </w:r>
      <w:proofErr w:type="spellStart"/>
      <w:r w:rsidRPr="00A31039">
        <w:rPr>
          <w:lang w:val="en-US"/>
        </w:rPr>
        <w:t>MindReader</w:t>
      </w:r>
      <w:proofErr w:type="spellEnd"/>
      <w:r w:rsidRPr="00A31039">
        <w:rPr>
          <w:lang w:val="en-US"/>
        </w:rPr>
        <w:t xml:space="preserve">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14:paraId="2DD58078" w14:textId="77777777" w:rsidR="00A31039" w:rsidRPr="00A31039" w:rsidRDefault="00A31039" w:rsidP="00894573">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14:paraId="72AE3AAE" w14:textId="77777777" w:rsidR="00A31039" w:rsidRPr="00A31039" w:rsidRDefault="00A31039" w:rsidP="00894573">
      <w:pPr>
        <w:pStyle w:val="Sectiontext"/>
        <w:ind w:left="1440"/>
        <w:rPr>
          <w:lang w:val="en-US"/>
        </w:rPr>
      </w:pPr>
    </w:p>
    <w:p w14:paraId="3667E923" w14:textId="25509D1E" w:rsidR="00A31039" w:rsidRPr="00894573" w:rsidRDefault="00A31039" w:rsidP="00894573">
      <w:pPr>
        <w:pStyle w:val="Sectiontext"/>
        <w:ind w:left="1440"/>
        <w:rPr>
          <w:b/>
          <w:lang w:val="en-US"/>
        </w:rPr>
      </w:pPr>
      <w:r w:rsidRPr="00894573">
        <w:rPr>
          <w:b/>
          <w:lang w:val="en-US"/>
        </w:rPr>
        <w:t>Billing:</w:t>
      </w:r>
    </w:p>
    <w:p w14:paraId="4B67A640" w14:textId="77777777" w:rsidR="00A31039" w:rsidRPr="00A31039" w:rsidRDefault="00A31039" w:rsidP="00894573">
      <w:pPr>
        <w:pStyle w:val="Sectiontext"/>
        <w:ind w:left="1440"/>
        <w:rPr>
          <w:lang w:val="en-US"/>
        </w:rPr>
      </w:pPr>
      <w:r w:rsidRPr="00A31039">
        <w:rPr>
          <w:lang w:val="en-US"/>
        </w:rPr>
        <w:t>The duration of the request must be used to determine how long it took and consequently update the billing.</w:t>
      </w:r>
    </w:p>
    <w:p w14:paraId="6261CA7A" w14:textId="77777777" w:rsidR="00A31039" w:rsidRPr="00A31039" w:rsidRDefault="00A31039" w:rsidP="00A31039">
      <w:pPr>
        <w:pStyle w:val="Sectiontext"/>
        <w:rPr>
          <w:lang w:val="en-US"/>
        </w:rPr>
      </w:pPr>
    </w:p>
    <w:p w14:paraId="3D9F7050" w14:textId="44B40B25" w:rsidR="00A31039" w:rsidRPr="00E65ED0" w:rsidRDefault="00A31039" w:rsidP="00E65ED0">
      <w:pPr>
        <w:pStyle w:val="Sectiontext"/>
        <w:ind w:left="1440"/>
        <w:rPr>
          <w:b/>
          <w:lang w:val="en-US"/>
        </w:rPr>
      </w:pPr>
      <w:r w:rsidRPr="00894573">
        <w:rPr>
          <w:b/>
          <w:lang w:val="en-US"/>
        </w:rPr>
        <w:t>Specification:</w:t>
      </w:r>
    </w:p>
    <w:p w14:paraId="0752E10A" w14:textId="5DB1E289" w:rsidR="31C00507" w:rsidRPr="002F47B1" w:rsidRDefault="00A31039" w:rsidP="003E4B83">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w:t>
      </w:r>
      <w:proofErr w:type="spellStart"/>
      <w:r w:rsidRPr="00E65ED0">
        <w:rPr>
          <w:rFonts w:ascii="Courier New" w:hAnsi="Courier New" w:cs="Courier New"/>
          <w:lang w:val="en-US"/>
        </w:rPr>
        <w:t>mindreader.yml</w:t>
      </w:r>
      <w:proofErr w:type="spellEnd"/>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sectPr w:rsidR="31C00507" w:rsidRPr="002F47B1">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E7D53" w14:textId="77777777" w:rsidR="00CA3428" w:rsidRDefault="00CA3428" w:rsidP="00313492">
      <w:r>
        <w:separator/>
      </w:r>
    </w:p>
    <w:p w14:paraId="45CAA667" w14:textId="77777777" w:rsidR="00CA3428" w:rsidRDefault="00CA3428" w:rsidP="00313492"/>
    <w:p w14:paraId="0A5EA1AD" w14:textId="77777777" w:rsidR="00CA3428" w:rsidRDefault="00CA3428"/>
  </w:endnote>
  <w:endnote w:type="continuationSeparator" w:id="0">
    <w:p w14:paraId="543E887F" w14:textId="77777777" w:rsidR="00CA3428" w:rsidRDefault="00CA3428" w:rsidP="00313492">
      <w:r>
        <w:continuationSeparator/>
      </w:r>
    </w:p>
    <w:p w14:paraId="7E074C12" w14:textId="77777777" w:rsidR="00CA3428" w:rsidRDefault="00CA3428" w:rsidP="00313492"/>
    <w:p w14:paraId="78FE49DE" w14:textId="77777777" w:rsidR="00CA3428" w:rsidRDefault="00CA3428"/>
  </w:endnote>
  <w:endnote w:type="continuationNotice" w:id="1">
    <w:p w14:paraId="0B8982FB" w14:textId="77777777" w:rsidR="00CA3428" w:rsidRDefault="00CA34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F8CC" w14:textId="77777777" w:rsidR="00CA3428" w:rsidRPr="004167B1" w:rsidRDefault="00CA3428" w:rsidP="00313492">
      <w:pPr>
        <w:rPr>
          <w:color w:val="0084AD"/>
        </w:rPr>
      </w:pPr>
      <w:r w:rsidRPr="004167B1">
        <w:rPr>
          <w:color w:val="0084AD"/>
        </w:rPr>
        <w:separator/>
      </w:r>
    </w:p>
  </w:footnote>
  <w:footnote w:type="continuationSeparator" w:id="0">
    <w:p w14:paraId="18EA23A7" w14:textId="77777777" w:rsidR="00CA3428" w:rsidRDefault="00CA3428" w:rsidP="00313492">
      <w:r>
        <w:continuationSeparator/>
      </w:r>
    </w:p>
    <w:p w14:paraId="696671E4" w14:textId="77777777" w:rsidR="00CA3428" w:rsidRDefault="00CA3428" w:rsidP="00313492"/>
    <w:p w14:paraId="1A2C28D3" w14:textId="77777777" w:rsidR="00CA3428" w:rsidRDefault="00CA3428"/>
  </w:footnote>
  <w:footnote w:type="continuationNotice" w:id="1">
    <w:p w14:paraId="0C0C7B5B" w14:textId="77777777" w:rsidR="00CA3428" w:rsidRDefault="00CA34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958965975" name="Picture 95896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614422127" name="Picture 61442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72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4B0"/>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7B1"/>
    <w:rsid w:val="002F4BCC"/>
    <w:rsid w:val="002F4D0A"/>
    <w:rsid w:val="00306804"/>
    <w:rsid w:val="003133A3"/>
    <w:rsid w:val="00313492"/>
    <w:rsid w:val="003147E8"/>
    <w:rsid w:val="0032135D"/>
    <w:rsid w:val="00326BA5"/>
    <w:rsid w:val="00330E4B"/>
    <w:rsid w:val="00346269"/>
    <w:rsid w:val="003528FF"/>
    <w:rsid w:val="00353885"/>
    <w:rsid w:val="00356E7C"/>
    <w:rsid w:val="00357D9C"/>
    <w:rsid w:val="0036026D"/>
    <w:rsid w:val="00363DCE"/>
    <w:rsid w:val="00370BCB"/>
    <w:rsid w:val="00395ABE"/>
    <w:rsid w:val="003C1215"/>
    <w:rsid w:val="003D4806"/>
    <w:rsid w:val="003E4B83"/>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408"/>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2DE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A5161"/>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4E06"/>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D3C93"/>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A3428"/>
    <w:rsid w:val="00CC428F"/>
    <w:rsid w:val="00CC5703"/>
    <w:rsid w:val="00CD3200"/>
    <w:rsid w:val="00CE0765"/>
    <w:rsid w:val="00CE0BB2"/>
    <w:rsid w:val="00CF1E63"/>
    <w:rsid w:val="00CF4C87"/>
    <w:rsid w:val="00D04318"/>
    <w:rsid w:val="00D04BE0"/>
    <w:rsid w:val="00D11C1D"/>
    <w:rsid w:val="00D14E08"/>
    <w:rsid w:val="00D174E7"/>
    <w:rsid w:val="00D333DE"/>
    <w:rsid w:val="00D360F7"/>
    <w:rsid w:val="00D40BBE"/>
    <w:rsid w:val="00D54DD0"/>
    <w:rsid w:val="00D55DE3"/>
    <w:rsid w:val="00D647C4"/>
    <w:rsid w:val="00D76B2B"/>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8</TotalTime>
  <Pages>5</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8</cp:revision>
  <cp:lastPrinted>2023-09-04T10:04:00Z</cp:lastPrinted>
  <dcterms:created xsi:type="dcterms:W3CDTF">2023-09-04T10:04:00Z</dcterms:created>
  <dcterms:modified xsi:type="dcterms:W3CDTF">2023-09-05T13:15:00Z</dcterms:modified>
</cp:coreProperties>
</file>